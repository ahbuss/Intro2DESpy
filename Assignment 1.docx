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4893" w14:textId="0DA11667" w:rsidR="005D2C25" w:rsidRDefault="00532CD4" w:rsidP="00532CD4">
      <w:pPr>
        <w:pStyle w:val="Title"/>
      </w:pPr>
      <w:proofErr w:type="spellStart"/>
      <w:r>
        <w:t>DESpy</w:t>
      </w:r>
      <w:proofErr w:type="spellEnd"/>
      <w:r>
        <w:t xml:space="preserve"> Assignment 1</w:t>
      </w:r>
    </w:p>
    <w:p w14:paraId="2A87E2F6" w14:textId="2F192DD5" w:rsidR="00532CD4" w:rsidRDefault="00532CD4" w:rsidP="00532CD4">
      <w:pPr>
        <w:pStyle w:val="Heading1"/>
      </w:pPr>
      <w:r>
        <w:t>Description</w:t>
      </w:r>
    </w:p>
    <w:p w14:paraId="77E5246A" w14:textId="6A7F23A8" w:rsidR="00532CD4" w:rsidRDefault="00532CD4" w:rsidP="00532CD4">
      <w:pPr>
        <w:pStyle w:val="BodyText"/>
      </w:pPr>
      <w:r>
        <w:t xml:space="preserve">For this assignment you will explore the effect of the buffer size on various measures for the </w:t>
      </w:r>
      <w:proofErr w:type="spellStart"/>
      <w:r w:rsidRPr="00532CD4">
        <w:rPr>
          <w:rStyle w:val="HTMLCode"/>
        </w:rPr>
        <w:t>TandemQueueWithBlocking</w:t>
      </w:r>
      <w:proofErr w:type="spellEnd"/>
      <w:r>
        <w:t xml:space="preserve"> model. You will create a Python program that simulates the model for various buffer sizes.</w:t>
      </w:r>
    </w:p>
    <w:p w14:paraId="7757E444" w14:textId="096DDA85" w:rsidR="00532CD4" w:rsidRDefault="00532CD4" w:rsidP="00532CD4">
      <w:pPr>
        <w:pStyle w:val="BodyText"/>
      </w:pPr>
      <w:r>
        <w:t>Use the parameters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675"/>
      </w:tblGrid>
      <w:tr w:rsidR="00532CD4" w:rsidRPr="00532CD4" w14:paraId="2016C988" w14:textId="77777777" w:rsidTr="00532CD4">
        <w:tc>
          <w:tcPr>
            <w:tcW w:w="3955" w:type="dxa"/>
          </w:tcPr>
          <w:p w14:paraId="30F5234E" w14:textId="3A37242A" w:rsidR="00532CD4" w:rsidRPr="00532CD4" w:rsidRDefault="00532CD4" w:rsidP="00532CD4">
            <w:pPr>
              <w:pStyle w:val="BodyText"/>
              <w:ind w:firstLine="0"/>
              <w:rPr>
                <w:b/>
              </w:rPr>
            </w:pPr>
            <w:r w:rsidRPr="00532CD4">
              <w:rPr>
                <w:b/>
              </w:rPr>
              <w:t>Parameter</w:t>
            </w:r>
          </w:p>
        </w:tc>
        <w:tc>
          <w:tcPr>
            <w:tcW w:w="4675" w:type="dxa"/>
          </w:tcPr>
          <w:p w14:paraId="47584333" w14:textId="3F4AE230" w:rsidR="00532CD4" w:rsidRPr="00532CD4" w:rsidRDefault="00532CD4" w:rsidP="00532CD4">
            <w:pPr>
              <w:pStyle w:val="BodyText"/>
              <w:ind w:firstLine="0"/>
              <w:rPr>
                <w:b/>
              </w:rPr>
            </w:pPr>
            <w:r w:rsidRPr="00532CD4">
              <w:rPr>
                <w:b/>
              </w:rPr>
              <w:t>Value</w:t>
            </w:r>
          </w:p>
        </w:tc>
      </w:tr>
      <w:tr w:rsidR="00532CD4" w14:paraId="08B15667" w14:textId="77777777" w:rsidTr="00532CD4">
        <w:tc>
          <w:tcPr>
            <w:tcW w:w="3955" w:type="dxa"/>
          </w:tcPr>
          <w:p w14:paraId="253E1D41" w14:textId="4E487FC1" w:rsidR="00532CD4" w:rsidRPr="00532CD4" w:rsidRDefault="00532CD4" w:rsidP="00532CD4">
            <w:pPr>
              <w:pStyle w:val="BodyText"/>
              <w:ind w:firstLine="0"/>
              <w:rPr>
                <w:rStyle w:val="HTMLCode"/>
              </w:rPr>
            </w:pPr>
            <w:proofErr w:type="spellStart"/>
            <w:r w:rsidRPr="00532CD4">
              <w:rPr>
                <w:rStyle w:val="HTMLCode"/>
              </w:rPr>
              <w:t>inter_arrival_time_generator</w:t>
            </w:r>
            <w:proofErr w:type="spellEnd"/>
          </w:p>
        </w:tc>
        <w:tc>
          <w:tcPr>
            <w:tcW w:w="4675" w:type="dxa"/>
          </w:tcPr>
          <w:p w14:paraId="5AF51EF4" w14:textId="5A759DD3" w:rsidR="00532CD4" w:rsidRDefault="00532CD4" w:rsidP="00532CD4">
            <w:pPr>
              <w:pStyle w:val="BodyText"/>
              <w:ind w:firstLine="0"/>
            </w:pPr>
            <w:r>
              <w:t>Exponential(mean=2.6)</w:t>
            </w:r>
          </w:p>
        </w:tc>
      </w:tr>
      <w:tr w:rsidR="00532CD4" w14:paraId="2671A606" w14:textId="77777777" w:rsidTr="00532CD4">
        <w:tc>
          <w:tcPr>
            <w:tcW w:w="3955" w:type="dxa"/>
          </w:tcPr>
          <w:p w14:paraId="164C6624" w14:textId="73477678" w:rsidR="00532CD4" w:rsidRPr="00532CD4" w:rsidRDefault="00532CD4" w:rsidP="00532CD4">
            <w:pPr>
              <w:pStyle w:val="BodyText"/>
              <w:ind w:firstLine="0"/>
              <w:rPr>
                <w:rStyle w:val="HTMLCode"/>
              </w:rPr>
            </w:pPr>
            <w:r w:rsidRPr="00532CD4">
              <w:rPr>
                <w:rStyle w:val="HTMLCode"/>
              </w:rPr>
              <w:t>service_time_generator_1</w:t>
            </w:r>
          </w:p>
        </w:tc>
        <w:tc>
          <w:tcPr>
            <w:tcW w:w="4675" w:type="dxa"/>
          </w:tcPr>
          <w:p w14:paraId="0BF739D0" w14:textId="7B45D739" w:rsidR="00532CD4" w:rsidRDefault="00532CD4" w:rsidP="00532CD4">
            <w:pPr>
              <w:pStyle w:val="BodyText"/>
              <w:ind w:firstLine="0"/>
            </w:pPr>
            <w:proofErr w:type="gramStart"/>
            <w:r>
              <w:t>Gamma(</w:t>
            </w:r>
            <w:proofErr w:type="gramEnd"/>
            <w:r>
              <w:t>alpha=1.4, beta=1.6)</w:t>
            </w:r>
          </w:p>
        </w:tc>
      </w:tr>
      <w:tr w:rsidR="00532CD4" w14:paraId="1806C12B" w14:textId="77777777" w:rsidTr="00532CD4">
        <w:tc>
          <w:tcPr>
            <w:tcW w:w="3955" w:type="dxa"/>
          </w:tcPr>
          <w:p w14:paraId="1C632561" w14:textId="4987F651" w:rsidR="00532CD4" w:rsidRPr="00532CD4" w:rsidRDefault="00532CD4" w:rsidP="00532CD4">
            <w:pPr>
              <w:pStyle w:val="BodyText"/>
              <w:ind w:firstLine="0"/>
              <w:rPr>
                <w:rStyle w:val="HTMLCode"/>
              </w:rPr>
            </w:pPr>
            <w:r w:rsidRPr="00532CD4">
              <w:rPr>
                <w:rStyle w:val="HTMLCode"/>
              </w:rPr>
              <w:t>service_time_generator_</w:t>
            </w:r>
            <w:r w:rsidR="00F145F9">
              <w:rPr>
                <w:rStyle w:val="HTMLCode"/>
              </w:rPr>
              <w:t>2</w:t>
            </w:r>
          </w:p>
        </w:tc>
        <w:tc>
          <w:tcPr>
            <w:tcW w:w="4675" w:type="dxa"/>
          </w:tcPr>
          <w:p w14:paraId="229DBA74" w14:textId="2019333B" w:rsidR="00532CD4" w:rsidRDefault="00532CD4" w:rsidP="00532CD4">
            <w:pPr>
              <w:pStyle w:val="BodyText"/>
              <w:ind w:firstLine="0"/>
            </w:pPr>
            <w:proofErr w:type="gramStart"/>
            <w:r>
              <w:t>Uniform(</w:t>
            </w:r>
            <w:proofErr w:type="gramEnd"/>
            <w:r>
              <w:t>min=1.0, max=3.0)</w:t>
            </w:r>
          </w:p>
        </w:tc>
      </w:tr>
      <w:tr w:rsidR="00532CD4" w14:paraId="081320C7" w14:textId="77777777" w:rsidTr="00532CD4">
        <w:tc>
          <w:tcPr>
            <w:tcW w:w="3955" w:type="dxa"/>
          </w:tcPr>
          <w:p w14:paraId="102ADFC8" w14:textId="1FE6726D" w:rsidR="00532CD4" w:rsidRPr="00532CD4" w:rsidRDefault="00532CD4" w:rsidP="00532CD4">
            <w:pPr>
              <w:pStyle w:val="BodyText"/>
              <w:ind w:firstLine="0"/>
              <w:rPr>
                <w:rStyle w:val="HTMLCode"/>
              </w:rPr>
            </w:pPr>
            <w:r>
              <w:rPr>
                <w:rStyle w:val="HTMLCode"/>
              </w:rPr>
              <w:t>buffer</w:t>
            </w:r>
          </w:p>
        </w:tc>
        <w:tc>
          <w:tcPr>
            <w:tcW w:w="4675" w:type="dxa"/>
          </w:tcPr>
          <w:p w14:paraId="57D7ACF5" w14:textId="184D0263" w:rsidR="00532CD4" w:rsidRDefault="00532CD4" w:rsidP="00532CD4">
            <w:pPr>
              <w:pStyle w:val="BodyText"/>
              <w:ind w:firstLine="0"/>
            </w:pPr>
            <w:r>
              <w:t>from 1 through 10</w:t>
            </w:r>
          </w:p>
        </w:tc>
      </w:tr>
    </w:tbl>
    <w:p w14:paraId="5664DE5B" w14:textId="5831D16E" w:rsidR="00532CD4" w:rsidRDefault="00532CD4" w:rsidP="00532CD4">
      <w:pPr>
        <w:pStyle w:val="BodyText"/>
      </w:pPr>
      <w:r>
        <w:t xml:space="preserve">Your program should run a single replication </w:t>
      </w:r>
      <w:r w:rsidR="00D10E57">
        <w:t xml:space="preserve">of length </w:t>
      </w:r>
      <w:proofErr w:type="gramStart"/>
      <w:r w:rsidR="00D10E57">
        <w:t>100,000 time</w:t>
      </w:r>
      <w:proofErr w:type="gramEnd"/>
      <w:r w:rsidR="00D10E57">
        <w:t xml:space="preserve"> units </w:t>
      </w:r>
      <w:r>
        <w:t>for each of the buffer sizes</w:t>
      </w:r>
      <w:r w:rsidR="00D10E57">
        <w:t xml:space="preserve">. For </w:t>
      </w:r>
      <w:r>
        <w:t xml:space="preserve">each </w:t>
      </w:r>
      <w:r w:rsidR="00D10E57">
        <w:t>buffer size,</w:t>
      </w:r>
      <w:r>
        <w:t xml:space="preserve"> output:</w:t>
      </w:r>
    </w:p>
    <w:p w14:paraId="19BFCBFD" w14:textId="405C409B" w:rsidR="00532CD4" w:rsidRDefault="00532CD4" w:rsidP="00532CD4">
      <w:pPr>
        <w:pStyle w:val="ListBullet"/>
      </w:pPr>
      <w:r>
        <w:t>(Time-) average number in queue for each queue</w:t>
      </w:r>
    </w:p>
    <w:p w14:paraId="2E274038" w14:textId="1B534FBF" w:rsidR="00532CD4" w:rsidRDefault="00532CD4" w:rsidP="00532CD4">
      <w:pPr>
        <w:pStyle w:val="ListBullet"/>
      </w:pPr>
      <w:r>
        <w:t>Average utilization for each server</w:t>
      </w:r>
    </w:p>
    <w:p w14:paraId="66270AE1" w14:textId="7662F0DF" w:rsidR="00532CD4" w:rsidRDefault="00532CD4" w:rsidP="00532CD4">
      <w:pPr>
        <w:pStyle w:val="ListBullet"/>
      </w:pPr>
      <w:r>
        <w:t>(Time-) average number blocked</w:t>
      </w:r>
    </w:p>
    <w:p w14:paraId="4CBF85DC" w14:textId="3286AE20" w:rsidR="00532CD4" w:rsidRDefault="00532CD4" w:rsidP="00532CD4">
      <w:pPr>
        <w:pStyle w:val="Heading1"/>
      </w:pPr>
      <w:r>
        <w:t>Deliverable</w:t>
      </w:r>
    </w:p>
    <w:p w14:paraId="73D2D0BF" w14:textId="5CC1EA0F" w:rsidR="00532CD4" w:rsidRPr="00532CD4" w:rsidRDefault="00532CD4" w:rsidP="00532CD4">
      <w:pPr>
        <w:pStyle w:val="BodyText"/>
      </w:pPr>
      <w:r>
        <w:t xml:space="preserve">E-mail your </w:t>
      </w:r>
      <w:r w:rsidR="00D10E57">
        <w:t xml:space="preserve">file (only) to: </w:t>
      </w:r>
      <w:hyperlink r:id="rId8" w:history="1">
        <w:r w:rsidR="00D10E57" w:rsidRPr="00173C24">
          <w:rPr>
            <w:rStyle w:val="Hyperlink"/>
          </w:rPr>
          <w:t>abuss@nps.edu</w:t>
        </w:r>
      </w:hyperlink>
      <w:r w:rsidR="00D10E57">
        <w:t xml:space="preserve"> with the subject line “</w:t>
      </w:r>
      <w:proofErr w:type="spellStart"/>
      <w:r w:rsidR="00D10E57">
        <w:t>DESpy</w:t>
      </w:r>
      <w:proofErr w:type="spellEnd"/>
      <w:r w:rsidR="00D10E57">
        <w:t xml:space="preserve"> Assignment 1”</w:t>
      </w:r>
    </w:p>
    <w:sectPr w:rsidR="00532CD4" w:rsidRPr="00532C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AB57" w14:textId="77777777" w:rsidR="00671FEA" w:rsidRDefault="00671FEA">
      <w:r>
        <w:separator/>
      </w:r>
    </w:p>
  </w:endnote>
  <w:endnote w:type="continuationSeparator" w:id="0">
    <w:p w14:paraId="20A2FF68" w14:textId="77777777" w:rsidR="00671FEA" w:rsidRDefault="0067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BE756" w14:textId="77777777" w:rsidR="003427F9" w:rsidRDefault="00342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64380" w14:textId="77777777" w:rsidR="005F0C19" w:rsidRDefault="005F0C1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D4D4" w14:textId="77777777" w:rsidR="003427F9" w:rsidRDefault="00342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E7CB" w14:textId="77777777" w:rsidR="00671FEA" w:rsidRDefault="00671FEA">
      <w:r>
        <w:separator/>
      </w:r>
    </w:p>
  </w:footnote>
  <w:footnote w:type="continuationSeparator" w:id="0">
    <w:p w14:paraId="100BEFD7" w14:textId="77777777" w:rsidR="00671FEA" w:rsidRDefault="00671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8361" w14:textId="77777777" w:rsidR="003427F9" w:rsidRDefault="00342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0F2C6" w14:textId="77777777" w:rsidR="003427F9" w:rsidRDefault="00342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DB26" w14:textId="281627DF" w:rsidR="00D10E57" w:rsidRPr="00D10E57" w:rsidRDefault="00532CD4">
    <w:pPr>
      <w:pStyle w:val="Header"/>
      <w:jc w:val="right"/>
      <w:rPr>
        <w:bCs/>
      </w:rPr>
    </w:pPr>
    <w:r w:rsidRPr="00532CD4">
      <w:rPr>
        <w:b/>
        <w:bCs/>
      </w:rPr>
      <w:t>OA3302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9DE3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07605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9E6866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FBE69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A48451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5" w15:restartNumberingAfterBreak="0">
    <w:nsid w:val="FFFFFF80"/>
    <w:multiLevelType w:val="singleLevel"/>
    <w:tmpl w:val="FD1CE9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A463A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8E09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F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7528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49023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EF7A85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9786C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026381F"/>
    <w:multiLevelType w:val="singleLevel"/>
    <w:tmpl w:val="90604FB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109E36E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16F075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EF23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3F01C91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79721CB"/>
    <w:multiLevelType w:val="singleLevel"/>
    <w:tmpl w:val="153AC3EE"/>
    <w:lvl w:ilvl="0">
      <w:start w:val="1"/>
      <w:numFmt w:val="decimal"/>
      <w:pStyle w:val="ReferenceItem"/>
      <w:lvlText w:val="[%1]"/>
      <w:lvlJc w:val="left"/>
      <w:pPr>
        <w:tabs>
          <w:tab w:val="num" w:pos="720"/>
        </w:tabs>
        <w:ind w:left="360" w:hanging="360"/>
      </w:pPr>
    </w:lvl>
  </w:abstractNum>
  <w:abstractNum w:abstractNumId="19" w15:restartNumberingAfterBreak="0">
    <w:nsid w:val="255618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FB97A1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E1E39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46065D"/>
    <w:multiLevelType w:val="singleLevel"/>
    <w:tmpl w:val="B3CE7F1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FC245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40011C"/>
    <w:multiLevelType w:val="singleLevel"/>
    <w:tmpl w:val="A8E8574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6F444A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4B72D7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0466B"/>
    <w:multiLevelType w:val="singleLevel"/>
    <w:tmpl w:val="32B80C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671BC5"/>
    <w:multiLevelType w:val="multilevel"/>
    <w:tmpl w:val="432A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E7009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8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18"/>
  </w:num>
  <w:num w:numId="12">
    <w:abstractNumId w:val="13"/>
  </w:num>
  <w:num w:numId="13">
    <w:abstractNumId w:val="24"/>
  </w:num>
  <w:num w:numId="14">
    <w:abstractNumId w:val="13"/>
  </w:num>
  <w:num w:numId="15">
    <w:abstractNumId w:val="13"/>
  </w:num>
  <w:num w:numId="16">
    <w:abstractNumId w:val="11"/>
  </w:num>
  <w:num w:numId="17">
    <w:abstractNumId w:val="17"/>
  </w:num>
  <w:num w:numId="18">
    <w:abstractNumId w:val="15"/>
  </w:num>
  <w:num w:numId="19">
    <w:abstractNumId w:val="27"/>
  </w:num>
  <w:num w:numId="20">
    <w:abstractNumId w:val="21"/>
  </w:num>
  <w:num w:numId="21">
    <w:abstractNumId w:val="20"/>
  </w:num>
  <w:num w:numId="22">
    <w:abstractNumId w:val="26"/>
  </w:num>
  <w:num w:numId="23">
    <w:abstractNumId w:val="25"/>
  </w:num>
  <w:num w:numId="24">
    <w:abstractNumId w:val="14"/>
  </w:num>
  <w:num w:numId="25">
    <w:abstractNumId w:val="29"/>
  </w:num>
  <w:num w:numId="26">
    <w:abstractNumId w:val="23"/>
  </w:num>
  <w:num w:numId="27">
    <w:abstractNumId w:val="12"/>
  </w:num>
  <w:num w:numId="28">
    <w:abstractNumId w:val="22"/>
  </w:num>
  <w:num w:numId="29">
    <w:abstractNumId w:val="9"/>
  </w:num>
  <w:num w:numId="30">
    <w:abstractNumId w:val="16"/>
  </w:num>
  <w:num w:numId="31">
    <w:abstractNumId w:val="19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9"/>
  </w:num>
  <w:num w:numId="42">
    <w:abstractNumId w:val="0"/>
  </w:num>
  <w:num w:numId="43">
    <w:abstractNumId w:val="9"/>
    <w:lvlOverride w:ilvl="0">
      <w:startOverride w:val="1"/>
    </w:lvlOverride>
  </w:num>
  <w:num w:numId="4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US" w:vendorID="8" w:dllVersion="513" w:checkStyle="1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CF"/>
    <w:rsid w:val="000106D2"/>
    <w:rsid w:val="00022685"/>
    <w:rsid w:val="000433EF"/>
    <w:rsid w:val="00043B59"/>
    <w:rsid w:val="00071D2D"/>
    <w:rsid w:val="000A0467"/>
    <w:rsid w:val="000D0D75"/>
    <w:rsid w:val="000E2A13"/>
    <w:rsid w:val="000E32C5"/>
    <w:rsid w:val="000E4F04"/>
    <w:rsid w:val="000F38A9"/>
    <w:rsid w:val="00117154"/>
    <w:rsid w:val="001433F3"/>
    <w:rsid w:val="00152359"/>
    <w:rsid w:val="0015536C"/>
    <w:rsid w:val="00175010"/>
    <w:rsid w:val="00192EB0"/>
    <w:rsid w:val="001C21AE"/>
    <w:rsid w:val="001D5C57"/>
    <w:rsid w:val="001E4A44"/>
    <w:rsid w:val="001F24A6"/>
    <w:rsid w:val="00255B61"/>
    <w:rsid w:val="002C255E"/>
    <w:rsid w:val="00323176"/>
    <w:rsid w:val="003327CA"/>
    <w:rsid w:val="003427F9"/>
    <w:rsid w:val="003543C2"/>
    <w:rsid w:val="0036190E"/>
    <w:rsid w:val="00364BDE"/>
    <w:rsid w:val="0037770C"/>
    <w:rsid w:val="00394888"/>
    <w:rsid w:val="0039582B"/>
    <w:rsid w:val="003E795C"/>
    <w:rsid w:val="003F1BA8"/>
    <w:rsid w:val="004076D5"/>
    <w:rsid w:val="00410392"/>
    <w:rsid w:val="004115EA"/>
    <w:rsid w:val="004463DA"/>
    <w:rsid w:val="00450515"/>
    <w:rsid w:val="004578CC"/>
    <w:rsid w:val="00462294"/>
    <w:rsid w:val="00476FB9"/>
    <w:rsid w:val="004927CB"/>
    <w:rsid w:val="004D6B2C"/>
    <w:rsid w:val="004E277A"/>
    <w:rsid w:val="004F5872"/>
    <w:rsid w:val="00514A12"/>
    <w:rsid w:val="005165AB"/>
    <w:rsid w:val="00532CD4"/>
    <w:rsid w:val="005378F2"/>
    <w:rsid w:val="005D2C25"/>
    <w:rsid w:val="005E1FF0"/>
    <w:rsid w:val="005E382C"/>
    <w:rsid w:val="005F0C19"/>
    <w:rsid w:val="0061380A"/>
    <w:rsid w:val="00637744"/>
    <w:rsid w:val="00646AF0"/>
    <w:rsid w:val="00660A1F"/>
    <w:rsid w:val="00662061"/>
    <w:rsid w:val="0066472D"/>
    <w:rsid w:val="00671FEA"/>
    <w:rsid w:val="0069093E"/>
    <w:rsid w:val="006F7366"/>
    <w:rsid w:val="007153C4"/>
    <w:rsid w:val="00720E49"/>
    <w:rsid w:val="00787A1E"/>
    <w:rsid w:val="007A0B9C"/>
    <w:rsid w:val="007A3DC3"/>
    <w:rsid w:val="007D222C"/>
    <w:rsid w:val="007E1C22"/>
    <w:rsid w:val="007E2E1D"/>
    <w:rsid w:val="007F2CB1"/>
    <w:rsid w:val="0083388F"/>
    <w:rsid w:val="008508F7"/>
    <w:rsid w:val="00870022"/>
    <w:rsid w:val="008807FC"/>
    <w:rsid w:val="008908D8"/>
    <w:rsid w:val="008A08F8"/>
    <w:rsid w:val="008A6EA8"/>
    <w:rsid w:val="008C261C"/>
    <w:rsid w:val="00950FCC"/>
    <w:rsid w:val="00961CC1"/>
    <w:rsid w:val="009664DE"/>
    <w:rsid w:val="00982C63"/>
    <w:rsid w:val="009A5ECF"/>
    <w:rsid w:val="009D14B3"/>
    <w:rsid w:val="009E656A"/>
    <w:rsid w:val="009F61DC"/>
    <w:rsid w:val="00A0453A"/>
    <w:rsid w:val="00A24914"/>
    <w:rsid w:val="00A57024"/>
    <w:rsid w:val="00A87973"/>
    <w:rsid w:val="00AD0428"/>
    <w:rsid w:val="00AD68FE"/>
    <w:rsid w:val="00AE2A13"/>
    <w:rsid w:val="00B04F50"/>
    <w:rsid w:val="00B076E1"/>
    <w:rsid w:val="00B13E40"/>
    <w:rsid w:val="00B5788E"/>
    <w:rsid w:val="00B63A56"/>
    <w:rsid w:val="00B920EA"/>
    <w:rsid w:val="00BB6189"/>
    <w:rsid w:val="00BD72BF"/>
    <w:rsid w:val="00C22511"/>
    <w:rsid w:val="00C2314D"/>
    <w:rsid w:val="00C2496B"/>
    <w:rsid w:val="00C730A7"/>
    <w:rsid w:val="00C730C9"/>
    <w:rsid w:val="00CA1C4F"/>
    <w:rsid w:val="00CB462B"/>
    <w:rsid w:val="00CE2207"/>
    <w:rsid w:val="00D04CD1"/>
    <w:rsid w:val="00D10E57"/>
    <w:rsid w:val="00D14D70"/>
    <w:rsid w:val="00D31713"/>
    <w:rsid w:val="00D36D31"/>
    <w:rsid w:val="00D4590F"/>
    <w:rsid w:val="00D45D83"/>
    <w:rsid w:val="00D65543"/>
    <w:rsid w:val="00D700E3"/>
    <w:rsid w:val="00D77BBF"/>
    <w:rsid w:val="00D83E50"/>
    <w:rsid w:val="00D83E85"/>
    <w:rsid w:val="00DC1530"/>
    <w:rsid w:val="00DD639A"/>
    <w:rsid w:val="00DE090D"/>
    <w:rsid w:val="00E31E51"/>
    <w:rsid w:val="00E354A0"/>
    <w:rsid w:val="00E601DB"/>
    <w:rsid w:val="00E92D12"/>
    <w:rsid w:val="00EB1BEE"/>
    <w:rsid w:val="00EB2128"/>
    <w:rsid w:val="00EC5305"/>
    <w:rsid w:val="00ED629A"/>
    <w:rsid w:val="00EE2676"/>
    <w:rsid w:val="00F145F9"/>
    <w:rsid w:val="00F16CBF"/>
    <w:rsid w:val="00F2784E"/>
    <w:rsid w:val="00F27D87"/>
    <w:rsid w:val="00F47B1B"/>
    <w:rsid w:val="00F836CD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FDED17"/>
  <w14:defaultImageDpi w14:val="300"/>
  <w15:docId w15:val="{8B85C4A1-6951-3142-BC50-8208BC11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4F"/>
    <w:pPr>
      <w:ind w:firstLine="720"/>
    </w:pPr>
    <w:rPr>
      <w:sz w:val="24"/>
    </w:rPr>
  </w:style>
  <w:style w:type="paragraph" w:styleId="Heading1">
    <w:name w:val="heading 1"/>
    <w:basedOn w:val="Normal"/>
    <w:next w:val="BodyText"/>
    <w:qFormat/>
    <w:rsid w:val="009A5ECF"/>
    <w:pPr>
      <w:keepNext/>
      <w:spacing w:before="240" w:after="240"/>
      <w:ind w:firstLine="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181984"/>
    <w:pPr>
      <w:keepNext/>
      <w:spacing w:before="240"/>
      <w:ind w:firstLine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qFormat/>
    <w:rsid w:val="00181984"/>
    <w:pPr>
      <w:spacing w:after="2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firstLine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Item">
    <w:name w:val="ReferenceItem"/>
    <w:basedOn w:val="BodyText"/>
    <w:autoRedefine/>
    <w:pPr>
      <w:keepLines/>
      <w:numPr>
        <w:numId w:val="11"/>
      </w:numPr>
    </w:pPr>
  </w:style>
  <w:style w:type="paragraph" w:styleId="BodyText">
    <w:name w:val="Body Text"/>
    <w:basedOn w:val="Normal"/>
    <w:link w:val="BodyTextChar"/>
    <w:qFormat/>
    <w:rsid w:val="00AD68FE"/>
    <w:pPr>
      <w:spacing w:before="120" w:after="120"/>
    </w:pPr>
  </w:style>
  <w:style w:type="paragraph" w:customStyle="1" w:styleId="References">
    <w:name w:val="References"/>
    <w:basedOn w:val="Normal"/>
    <w:autoRedefine/>
    <w:pPr>
      <w:numPr>
        <w:numId w:val="15"/>
      </w:numPr>
      <w:tabs>
        <w:tab w:val="clear" w:pos="720"/>
        <w:tab w:val="num" w:pos="540"/>
      </w:tabs>
      <w:ind w:left="540" w:hanging="540"/>
    </w:pPr>
  </w:style>
  <w:style w:type="paragraph" w:customStyle="1" w:styleId="Reference">
    <w:name w:val="Reference"/>
    <w:basedOn w:val="BodyText"/>
    <w:autoRedefine/>
    <w:pPr>
      <w:numPr>
        <w:numId w:val="28"/>
      </w:numPr>
    </w:pPr>
    <w:rPr>
      <w:color w:val="000000"/>
    </w:rPr>
  </w:style>
  <w:style w:type="paragraph" w:styleId="Subtitle">
    <w:name w:val="Subtitle"/>
    <w:basedOn w:val="Title"/>
    <w:next w:val="BodyText"/>
    <w:qFormat/>
    <w:pPr>
      <w:outlineLvl w:val="1"/>
    </w:pPr>
    <w:rPr>
      <w:sz w:val="24"/>
    </w:rPr>
  </w:style>
  <w:style w:type="paragraph" w:styleId="Title">
    <w:name w:val="Title"/>
    <w:basedOn w:val="Normal"/>
    <w:qFormat/>
    <w:rsid w:val="009A5ECF"/>
    <w:pPr>
      <w:spacing w:before="240" w:after="240"/>
      <w:jc w:val="center"/>
      <w:outlineLvl w:val="0"/>
    </w:pPr>
    <w:rPr>
      <w:b/>
      <w:kern w:val="28"/>
      <w:sz w:val="36"/>
    </w:rPr>
  </w:style>
  <w:style w:type="paragraph" w:styleId="BodyTextIndent">
    <w:name w:val="Body Text Indent"/>
    <w:basedOn w:val="Normal"/>
    <w:link w:val="BodyTextIndentChar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uthor">
    <w:name w:val="Author"/>
    <w:basedOn w:val="BlockText"/>
    <w:pPr>
      <w:spacing w:after="0"/>
      <w:ind w:firstLine="0"/>
      <w:jc w:val="center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Address">
    <w:name w:val="Address"/>
    <w:basedOn w:val="Author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sid w:val="00394888"/>
    <w:pPr>
      <w:spacing w:before="120" w:after="120"/>
      <w:ind w:firstLine="0"/>
      <w:jc w:val="center"/>
    </w:pPr>
    <w:rPr>
      <w:b/>
    </w:rPr>
  </w:style>
  <w:style w:type="paragraph" w:styleId="BodyText2">
    <w:name w:val="Body Text 2"/>
    <w:basedOn w:val="Normal"/>
    <w:pPr>
      <w:ind w:firstLine="0"/>
    </w:pPr>
  </w:style>
  <w:style w:type="paragraph" w:styleId="ListNumber2">
    <w:name w:val="List Number 2"/>
    <w:basedOn w:val="Normal"/>
    <w:uiPriority w:val="99"/>
    <w:unhideWhenUsed/>
    <w:qFormat/>
    <w:rsid w:val="00CA1C4F"/>
    <w:pPr>
      <w:numPr>
        <w:numId w:val="37"/>
      </w:numPr>
      <w:spacing w:after="120"/>
      <w:contextualSpacing/>
    </w:pPr>
  </w:style>
  <w:style w:type="paragraph" w:styleId="ListNumber">
    <w:name w:val="List Number"/>
    <w:basedOn w:val="Normal"/>
    <w:qFormat/>
    <w:rsid w:val="009E0E85"/>
    <w:pPr>
      <w:numPr>
        <w:numId w:val="29"/>
      </w:numPr>
      <w:spacing w:before="120" w:after="120"/>
    </w:pPr>
  </w:style>
  <w:style w:type="paragraph" w:customStyle="1" w:styleId="Verbatim">
    <w:name w:val="Verbatim"/>
    <w:basedOn w:val="BodyTextIndent"/>
    <w:qFormat/>
    <w:rsid w:val="00C2496B"/>
    <w:pPr>
      <w:tabs>
        <w:tab w:val="left" w:pos="1080"/>
        <w:tab w:val="left" w:pos="1440"/>
      </w:tabs>
      <w:ind w:left="720" w:firstLine="0"/>
    </w:pPr>
    <w:rPr>
      <w:rFonts w:ascii="Courier" w:hAnsi="Courier"/>
      <w:sz w:val="20"/>
    </w:rPr>
  </w:style>
  <w:style w:type="paragraph" w:styleId="ListContinue">
    <w:name w:val="List Continue"/>
    <w:basedOn w:val="Normal"/>
    <w:pPr>
      <w:spacing w:before="120" w:after="120"/>
      <w:ind w:left="360" w:firstLine="0"/>
    </w:pPr>
  </w:style>
  <w:style w:type="character" w:customStyle="1" w:styleId="BodyTextChar">
    <w:name w:val="Body Text Char"/>
    <w:basedOn w:val="DefaultParagraphFont"/>
    <w:link w:val="BodyText"/>
    <w:rsid w:val="00AD68FE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4D24DE"/>
    <w:rPr>
      <w:sz w:val="22"/>
    </w:rPr>
  </w:style>
  <w:style w:type="paragraph" w:styleId="ListContinue2">
    <w:name w:val="List Continue 2"/>
    <w:basedOn w:val="Normal"/>
    <w:uiPriority w:val="99"/>
    <w:unhideWhenUsed/>
    <w:rsid w:val="004D24DE"/>
    <w:pPr>
      <w:spacing w:before="120" w:after="120"/>
      <w:ind w:left="36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FB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6FB9"/>
  </w:style>
  <w:style w:type="character" w:styleId="FootnoteReference">
    <w:name w:val="footnote reference"/>
    <w:basedOn w:val="DefaultParagraphFont"/>
    <w:uiPriority w:val="99"/>
    <w:unhideWhenUsed/>
    <w:rsid w:val="00476FB9"/>
    <w:rPr>
      <w:vertAlign w:val="superscript"/>
    </w:rPr>
  </w:style>
  <w:style w:type="character" w:styleId="HTMLCode">
    <w:name w:val="HTML Code"/>
    <w:basedOn w:val="DefaultParagraphFont"/>
    <w:uiPriority w:val="99"/>
    <w:unhideWhenUsed/>
    <w:qFormat/>
    <w:rsid w:val="009664DE"/>
    <w:rPr>
      <w:rFonts w:ascii="Consolas" w:hAnsi="Consolas"/>
      <w:sz w:val="20"/>
      <w:szCs w:val="20"/>
    </w:rPr>
  </w:style>
  <w:style w:type="paragraph" w:customStyle="1" w:styleId="FigureCentered">
    <w:name w:val="Figure Centered"/>
    <w:basedOn w:val="BodyText"/>
    <w:next w:val="Caption"/>
    <w:qFormat/>
    <w:rsid w:val="009A5ECF"/>
    <w:pPr>
      <w:ind w:firstLine="0"/>
      <w:jc w:val="center"/>
    </w:pPr>
  </w:style>
  <w:style w:type="table" w:styleId="TableGrid">
    <w:name w:val="Table Grid"/>
    <w:basedOn w:val="TableNormal"/>
    <w:uiPriority w:val="59"/>
    <w:rsid w:val="00BB6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B2C"/>
    <w:rPr>
      <w:rFonts w:ascii="Courier New" w:hAnsi="Courier New" w:cs="Courier New"/>
    </w:rPr>
  </w:style>
  <w:style w:type="character" w:styleId="HTMLKeyboard">
    <w:name w:val="HTML Keyboard"/>
    <w:basedOn w:val="DefaultParagraphFont"/>
    <w:uiPriority w:val="99"/>
    <w:unhideWhenUsed/>
    <w:rsid w:val="00532CD4"/>
    <w:rPr>
      <w:rFonts w:ascii="Consolas" w:hAnsi="Consolas" w:cs="Consolas"/>
      <w:sz w:val="20"/>
      <w:szCs w:val="20"/>
    </w:rPr>
  </w:style>
  <w:style w:type="paragraph" w:styleId="ListBullet">
    <w:name w:val="List Bullet"/>
    <w:basedOn w:val="Normal"/>
    <w:uiPriority w:val="99"/>
    <w:unhideWhenUsed/>
    <w:rsid w:val="00532CD4"/>
    <w:pPr>
      <w:numPr>
        <w:numId w:val="32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uss@nps.ed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hbuss/Library/Group%20Containers/UBF8T346G9.Office/User%20Content.localized/Templates.localized/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95235-BED9-F245-A81C-A5A0E014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NPS</Company>
  <LinksUpToDate>false</LinksUpToDate>
  <CharactersWithSpaces>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Arnold (Arnie) (CIV)</dc:creator>
  <cp:keywords/>
  <dc:description/>
  <cp:lastModifiedBy>Buss, Arnold (Arnie) (CIV)</cp:lastModifiedBy>
  <cp:revision>5</cp:revision>
  <cp:lastPrinted>2006-01-30T07:35:00Z</cp:lastPrinted>
  <dcterms:created xsi:type="dcterms:W3CDTF">2019-10-22T05:03:00Z</dcterms:created>
  <dcterms:modified xsi:type="dcterms:W3CDTF">2020-11-04T23:11:00Z</dcterms:modified>
  <cp:category/>
</cp:coreProperties>
</file>