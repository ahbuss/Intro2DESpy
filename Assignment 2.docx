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4893" w14:textId="34F08CF6" w:rsidR="005D2C25" w:rsidRDefault="00532CD4" w:rsidP="00532CD4">
      <w:pPr>
        <w:pStyle w:val="Title"/>
      </w:pPr>
      <w:proofErr w:type="spellStart"/>
      <w:r>
        <w:t>DESpy</w:t>
      </w:r>
      <w:proofErr w:type="spellEnd"/>
      <w:r>
        <w:t xml:space="preserve"> Assignment </w:t>
      </w:r>
      <w:r w:rsidR="00B73566">
        <w:t>2</w:t>
      </w:r>
    </w:p>
    <w:p w14:paraId="2A87E2F6" w14:textId="513A3B0C" w:rsidR="00532CD4" w:rsidRDefault="00532CD4" w:rsidP="00532CD4">
      <w:pPr>
        <w:pStyle w:val="Heading1"/>
      </w:pPr>
      <w:r>
        <w:t>Description</w:t>
      </w:r>
    </w:p>
    <w:p w14:paraId="41F827A2" w14:textId="696EDA75" w:rsidR="00B73566" w:rsidRDefault="00EF11AF" w:rsidP="00B73566">
      <w:pPr>
        <w:pStyle w:val="BodyText"/>
      </w:pPr>
      <w:r>
        <w:t xml:space="preserve">For this assignment you will implement an Event Graph model in </w:t>
      </w:r>
      <w:proofErr w:type="spellStart"/>
      <w:r>
        <w:t>DESpy</w:t>
      </w:r>
      <w:proofErr w:type="spellEnd"/>
      <w:r>
        <w:t xml:space="preserve"> and execute it for various parameter settings.</w:t>
      </w:r>
    </w:p>
    <w:p w14:paraId="5CBF9A09" w14:textId="72C60CB4" w:rsidR="00EF11AF" w:rsidRDefault="00EF11AF" w:rsidP="00EF11AF">
      <w:pPr>
        <w:pStyle w:val="Heading1"/>
      </w:pPr>
      <w:r>
        <w:t>Inventory Model</w:t>
      </w:r>
    </w:p>
    <w:p w14:paraId="32E253B9" w14:textId="492E25A7" w:rsidR="00EF11AF" w:rsidRDefault="00EF11AF" w:rsidP="00EF11AF">
      <w:pPr>
        <w:pStyle w:val="BodyText"/>
      </w:pPr>
      <w:r>
        <w:t>One of the simplest models for managing a single item of inventory is the &lt;</w:t>
      </w:r>
      <w:proofErr w:type="spellStart"/>
      <w:proofErr w:type="gramStart"/>
      <w:r>
        <w:t>Q,r</w:t>
      </w:r>
      <w:proofErr w:type="spellEnd"/>
      <w:proofErr w:type="gramEnd"/>
      <w:r>
        <w:t>&gt; model, or “lot size-reorder point” model. Items are held in inventory and are periodically demanded by customers. When the inventory level reaches a certain point r (the “reorder point”), and order of size Q is placed with the vendor. Once placed, the order takes a certain amount of time (“lead time”) to arrive.</w:t>
      </w:r>
    </w:p>
    <w:p w14:paraId="0A6763A5" w14:textId="51E8E7CE" w:rsidR="00EF11AF" w:rsidRDefault="00EF11AF" w:rsidP="00EF11AF">
      <w:pPr>
        <w:pStyle w:val="BodyText"/>
      </w:pPr>
      <w:r>
        <w:t>If there are not enough items in inventory to completely fulfill a customer’s demand, the remainder are placed on backorder. When orders arrive, they are used to fill any backorders, and the remainder placed in inventory.</w:t>
      </w:r>
    </w:p>
    <w:p w14:paraId="6DFE880D" w14:textId="698360F4" w:rsidR="00EF11AF" w:rsidRDefault="00EF11AF" w:rsidP="00EF11AF">
      <w:pPr>
        <w:pStyle w:val="BodyText"/>
      </w:pPr>
      <w:r>
        <w:t>Some measures of interest include:</w:t>
      </w:r>
    </w:p>
    <w:p w14:paraId="702B6E84" w14:textId="2835E2C1" w:rsidR="00EF11AF" w:rsidRDefault="00EF11AF" w:rsidP="00EF11AF">
      <w:pPr>
        <w:pStyle w:val="ListBullet"/>
      </w:pPr>
      <w:r>
        <w:t>Average amount on hand</w:t>
      </w:r>
    </w:p>
    <w:p w14:paraId="3648DA55" w14:textId="7A12E551" w:rsidR="00EF11AF" w:rsidRDefault="00EF11AF" w:rsidP="00EF11AF">
      <w:pPr>
        <w:pStyle w:val="ListBullet"/>
      </w:pPr>
      <w:r>
        <w:t>Average amount on backorder</w:t>
      </w:r>
    </w:p>
    <w:p w14:paraId="41F4553A" w14:textId="4FD8FEDC" w:rsidR="00EF11AF" w:rsidRDefault="00EF11AF" w:rsidP="00EF11AF">
      <w:pPr>
        <w:pStyle w:val="ListBullet"/>
      </w:pPr>
      <w:r>
        <w:t>Average amount on order</w:t>
      </w:r>
    </w:p>
    <w:p w14:paraId="52B6100B" w14:textId="6D4A46BE" w:rsidR="00EF11AF" w:rsidRDefault="00EF11AF" w:rsidP="00EF11AF">
      <w:pPr>
        <w:pStyle w:val="ListBullet"/>
      </w:pPr>
      <w:r>
        <w:t>Average “fill rate”</w:t>
      </w:r>
    </w:p>
    <w:p w14:paraId="5588D731" w14:textId="6F119A02" w:rsidR="00EF11AF" w:rsidRDefault="00EF11AF" w:rsidP="00EF11AF">
      <w:pPr>
        <w:pStyle w:val="BodyText"/>
      </w:pPr>
      <w:r>
        <w:t>The fill rate measure is simply the percentage of times a customer requested an item and was able to have their order completely filled.</w:t>
      </w:r>
    </w:p>
    <w:p w14:paraId="114E2635" w14:textId="3C37F3B8" w:rsidR="00EF11AF" w:rsidRDefault="00EF11AF" w:rsidP="00EF11AF">
      <w:pPr>
        <w:pStyle w:val="Heading1"/>
      </w:pPr>
      <w:r>
        <w:t>Event Graph Model</w:t>
      </w:r>
    </w:p>
    <w:p w14:paraId="498D9AF5" w14:textId="3E21918F" w:rsidR="00EF11AF" w:rsidRDefault="00EF11AF" w:rsidP="00EF11AF">
      <w:pPr>
        <w:pStyle w:val="Heading2"/>
      </w:pPr>
      <w:r>
        <w:t>Parameters</w:t>
      </w:r>
    </w:p>
    <w:p w14:paraId="28D9F876" w14:textId="30AF332D" w:rsidR="00EF11AF" w:rsidRDefault="00EF11AF" w:rsidP="00EF11AF">
      <w:pPr>
        <w:pStyle w:val="ListBullet"/>
      </w:pPr>
      <w:r>
        <w:t>{</w:t>
      </w:r>
      <w:proofErr w:type="spellStart"/>
      <w:r>
        <w:t>t</w:t>
      </w:r>
      <w:r w:rsidRPr="00EF11AF">
        <w:rPr>
          <w:vertAlign w:val="subscript"/>
        </w:rPr>
        <w:t>D</w:t>
      </w:r>
      <w:proofErr w:type="spellEnd"/>
      <w:r>
        <w:t>} times between customer demands</w:t>
      </w:r>
    </w:p>
    <w:p w14:paraId="7D14689E" w14:textId="77777777" w:rsidR="00EF11AF" w:rsidRDefault="00EF11AF" w:rsidP="00EF11AF">
      <w:pPr>
        <w:pStyle w:val="ListBullet"/>
      </w:pPr>
      <w:r>
        <w:t>{D} amount requested by a customer at a demand</w:t>
      </w:r>
    </w:p>
    <w:p w14:paraId="4C4B0D5A" w14:textId="066593AF" w:rsidR="00EF11AF" w:rsidRDefault="00EF11AF" w:rsidP="00EF11AF">
      <w:pPr>
        <w:pStyle w:val="ListBullet"/>
      </w:pPr>
      <w:r>
        <w:t>{</w:t>
      </w:r>
      <w:proofErr w:type="spellStart"/>
      <w:r>
        <w:t>t</w:t>
      </w:r>
      <w:r w:rsidRPr="00EF11AF">
        <w:rPr>
          <w:vertAlign w:val="subscript"/>
        </w:rPr>
        <w:t>L</w:t>
      </w:r>
      <w:proofErr w:type="spellEnd"/>
      <w:r>
        <w:t>} Lead time to receive orders</w:t>
      </w:r>
    </w:p>
    <w:p w14:paraId="01DF50E8" w14:textId="56DED5D4" w:rsidR="00EF11AF" w:rsidRDefault="00EF11AF" w:rsidP="00EF11AF">
      <w:pPr>
        <w:pStyle w:val="ListBullet"/>
      </w:pPr>
      <w:r>
        <w:t>OH</w:t>
      </w:r>
      <w:r w:rsidRPr="00EF11AF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initial amount in inventory (“on hand)</w:t>
      </w:r>
    </w:p>
    <w:p w14:paraId="3DBE0793" w14:textId="4E24061D" w:rsidR="00EF11AF" w:rsidRDefault="00090288" w:rsidP="00EF11AF">
      <w:pPr>
        <w:pStyle w:val="ListBullet"/>
      </w:pPr>
      <w:r>
        <w:t>Q order quantity</w:t>
      </w:r>
    </w:p>
    <w:p w14:paraId="570B62B2" w14:textId="7E706820" w:rsidR="00090288" w:rsidRDefault="00090288" w:rsidP="00EF11AF">
      <w:pPr>
        <w:pStyle w:val="ListBullet"/>
      </w:pPr>
      <w:r>
        <w:t>r reorder point</w:t>
      </w:r>
    </w:p>
    <w:p w14:paraId="3957934E" w14:textId="46A94330" w:rsidR="00090288" w:rsidRDefault="00090288" w:rsidP="00090288">
      <w:pPr>
        <w:pStyle w:val="Heading1"/>
      </w:pPr>
      <w:r>
        <w:t>State Variables</w:t>
      </w:r>
    </w:p>
    <w:p w14:paraId="66835FA7" w14:textId="2A7C8376" w:rsidR="00090288" w:rsidRDefault="00090288" w:rsidP="00090288">
      <w:pPr>
        <w:pStyle w:val="ListBullet"/>
      </w:pPr>
      <w:r>
        <w:t>OH: amount in inventory (OH</w:t>
      </w:r>
      <w:r w:rsidRPr="00090288">
        <w:rPr>
          <w:vertAlign w:val="subscript"/>
        </w:rPr>
        <w:t>0</w:t>
      </w:r>
      <w:r>
        <w:t>)</w:t>
      </w:r>
    </w:p>
    <w:p w14:paraId="4EE5C011" w14:textId="1D503E8E" w:rsidR="00090288" w:rsidRDefault="00090288" w:rsidP="00090288">
      <w:pPr>
        <w:pStyle w:val="ListBullet"/>
      </w:pPr>
      <w:r>
        <w:t>BO: amount on backorder (0)</w:t>
      </w:r>
    </w:p>
    <w:p w14:paraId="18690AC1" w14:textId="3C8033CE" w:rsidR="00090288" w:rsidRDefault="00090288" w:rsidP="00090288">
      <w:pPr>
        <w:pStyle w:val="ListBullet"/>
      </w:pPr>
      <w:r>
        <w:t>OO: amount on order (0)</w:t>
      </w:r>
    </w:p>
    <w:p w14:paraId="0F05E4EC" w14:textId="288CCC23" w:rsidR="00090288" w:rsidRDefault="00090288" w:rsidP="00090288">
      <w:pPr>
        <w:pStyle w:val="ListBullet"/>
      </w:pPr>
      <w:r>
        <w:t>F: 1 if an order can be completely filled; 0 if not</w:t>
      </w:r>
    </w:p>
    <w:p w14:paraId="11A2AB28" w14:textId="70F18412" w:rsidR="00090288" w:rsidRDefault="007C30FB" w:rsidP="007C30FB">
      <w:pPr>
        <w:pStyle w:val="Heading2"/>
      </w:pPr>
      <w:r>
        <w:lastRenderedPageBreak/>
        <w:t>Event Graph</w:t>
      </w:r>
    </w:p>
    <w:p w14:paraId="1826DA3B" w14:textId="21ED9EA4" w:rsidR="007C30FB" w:rsidRDefault="00757D8D" w:rsidP="007C30FB">
      <w:pPr>
        <w:pStyle w:val="FigureCentered"/>
        <w:keepNext/>
      </w:pPr>
      <w:r w:rsidRPr="00757D8D">
        <w:rPr>
          <w:noProof/>
        </w:rPr>
        <w:drawing>
          <wp:inline distT="0" distB="0" distL="0" distR="0" wp14:anchorId="33EBB84B" wp14:editId="315E4A59">
            <wp:extent cx="5486400" cy="199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9F2C" w14:textId="47ECB1BA" w:rsidR="007C30FB" w:rsidRDefault="007C30FB" w:rsidP="007C30FB">
      <w:pPr>
        <w:pStyle w:val="Caption"/>
      </w:pPr>
      <w:bookmarkStart w:id="0" w:name="_Ref2275789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. Inventory Event Graph</w:t>
      </w:r>
    </w:p>
    <w:p w14:paraId="6F1E4845" w14:textId="4615900D" w:rsidR="00855CDD" w:rsidRDefault="00855CDD" w:rsidP="00855CDD">
      <w:pPr>
        <w:pStyle w:val="Heading2"/>
      </w:pPr>
      <w:r>
        <w:t>Notes</w:t>
      </w:r>
    </w:p>
    <w:p w14:paraId="4444167E" w14:textId="5AE2654A" w:rsidR="00855CDD" w:rsidRDefault="00855CDD" w:rsidP="00855CDD">
      <w:pPr>
        <w:pStyle w:val="ListBullet"/>
      </w:pPr>
      <w:r>
        <w:t xml:space="preserve">F is an “instantaneous” state variable; as such, it should not notify state change in the </w:t>
      </w:r>
      <w:r w:rsidRPr="00855CDD">
        <w:rPr>
          <w:rStyle w:val="HTMLCode"/>
        </w:rPr>
        <w:t>run</w:t>
      </w:r>
      <w:r>
        <w:t xml:space="preserve"> method, but only in the </w:t>
      </w:r>
      <w:r w:rsidRPr="00855CDD">
        <w:rPr>
          <w:rStyle w:val="HTMLCode"/>
        </w:rPr>
        <w:t>demand</w:t>
      </w:r>
      <w:r>
        <w:t xml:space="preserve"> method.</w:t>
      </w:r>
    </w:p>
    <w:p w14:paraId="3A54A40C" w14:textId="412570C1" w:rsidR="00855CDD" w:rsidRDefault="00855CDD" w:rsidP="00855CDD">
      <w:pPr>
        <w:pStyle w:val="ListBullet"/>
      </w:pPr>
      <w:r>
        <w:t>F is 0 or 1 depending on whether a given demand can be completely filled. Therefore, the code for its state transition should look like:</w:t>
      </w:r>
    </w:p>
    <w:p w14:paraId="546385C3" w14:textId="2E959CA7" w:rsidR="00855CDD" w:rsidRDefault="00855CDD" w:rsidP="00855CDD">
      <w:pPr>
        <w:pStyle w:val="Verbatim"/>
      </w:pPr>
      <w:r>
        <w:t xml:space="preserve">If demand ≤ </w:t>
      </w:r>
      <w:proofErr w:type="spellStart"/>
      <w:r>
        <w:t>on_</w:t>
      </w:r>
      <w:r w:rsidR="009B1B74">
        <w:t>hand</w:t>
      </w:r>
      <w:proofErr w:type="spellEnd"/>
      <w:r>
        <w:t>:</w:t>
      </w:r>
    </w:p>
    <w:p w14:paraId="6DD037F5" w14:textId="3ACB669A" w:rsidR="00855CDD" w:rsidRDefault="00855CDD" w:rsidP="00855CDD">
      <w:pPr>
        <w:pStyle w:val="Verbatim"/>
      </w:pPr>
      <w:r>
        <w:t xml:space="preserve">    </w:t>
      </w:r>
      <w:r w:rsidR="008A7174">
        <w:t>filled = 1</w:t>
      </w:r>
    </w:p>
    <w:p w14:paraId="5289CEAF" w14:textId="282BFB1D" w:rsidR="008A7174" w:rsidRDefault="008A7174" w:rsidP="00855CDD">
      <w:pPr>
        <w:pStyle w:val="Verbatim"/>
      </w:pPr>
      <w:r>
        <w:t>else:</w:t>
      </w:r>
    </w:p>
    <w:p w14:paraId="3A4D40DB" w14:textId="6C0A6A69" w:rsidR="008A7174" w:rsidRDefault="008A7174" w:rsidP="00855CDD">
      <w:pPr>
        <w:pStyle w:val="Verbatim"/>
      </w:pPr>
      <w:r>
        <w:t xml:space="preserve">    filled = 0</w:t>
      </w:r>
    </w:p>
    <w:p w14:paraId="26354AE1" w14:textId="24EA9DF4" w:rsidR="006F25EE" w:rsidRDefault="006F25EE" w:rsidP="008A7174">
      <w:pPr>
        <w:pStyle w:val="ListBullet"/>
      </w:pPr>
      <w:r>
        <w:t xml:space="preserve">Since the values of F are a discrete sequence of values, the average fill rate will be calculated using a </w:t>
      </w:r>
      <w:proofErr w:type="spellStart"/>
      <w:r w:rsidRPr="006F25EE">
        <w:rPr>
          <w:rStyle w:val="HTMLCode"/>
        </w:rPr>
        <w:t>SimpleStatsTally</w:t>
      </w:r>
      <w:proofErr w:type="spellEnd"/>
      <w:r>
        <w:t xml:space="preserve"> instead of a </w:t>
      </w:r>
      <w:proofErr w:type="spellStart"/>
      <w:r w:rsidRPr="006F25EE">
        <w:rPr>
          <w:rStyle w:val="HTMLCode"/>
        </w:rPr>
        <w:t>SimpleStatsTimeVarying</w:t>
      </w:r>
      <w:proofErr w:type="spellEnd"/>
      <w:r>
        <w:t>, as for the other state variables</w:t>
      </w:r>
    </w:p>
    <w:p w14:paraId="5CB6F378" w14:textId="61F8F0A8" w:rsidR="008A7174" w:rsidRPr="00855CDD" w:rsidRDefault="008A7174" w:rsidP="008A7174">
      <w:pPr>
        <w:pStyle w:val="ListBullet"/>
      </w:pPr>
      <w:r>
        <w:t xml:space="preserve">The sequence {D} will be modeled by a discrete </w:t>
      </w:r>
      <w:proofErr w:type="spellStart"/>
      <w:r>
        <w:t>RandomVariate</w:t>
      </w:r>
      <w:proofErr w:type="spellEnd"/>
      <w:r>
        <w:t xml:space="preserve"> instance whose parameters are listed below.</w:t>
      </w:r>
    </w:p>
    <w:p w14:paraId="4CBF85DC" w14:textId="7B537B2C" w:rsidR="00532CD4" w:rsidRDefault="00532CD4" w:rsidP="00532CD4">
      <w:pPr>
        <w:pStyle w:val="Heading1"/>
      </w:pPr>
      <w:r>
        <w:t>Deliverable</w:t>
      </w:r>
    </w:p>
    <w:p w14:paraId="4CA94D1B" w14:textId="3C5E1C6E" w:rsidR="008A7174" w:rsidRDefault="008A7174" w:rsidP="008A7174">
      <w:pPr>
        <w:pStyle w:val="BodyText"/>
      </w:pPr>
      <w:r>
        <w:t>Your model should be run with the following parameters:</w:t>
      </w:r>
    </w:p>
    <w:p w14:paraId="01756BA0" w14:textId="02219E8B" w:rsidR="008A7174" w:rsidRDefault="008A7174" w:rsidP="008A7174">
      <w:pPr>
        <w:pStyle w:val="ListBullet"/>
      </w:pPr>
      <w:r>
        <w:t xml:space="preserve">Run length: </w:t>
      </w:r>
      <w:proofErr w:type="gramStart"/>
      <w:r>
        <w:t>100,000 time</w:t>
      </w:r>
      <w:proofErr w:type="gramEnd"/>
      <w:r>
        <w:t xml:space="preserve"> units</w:t>
      </w:r>
    </w:p>
    <w:p w14:paraId="090CBC2B" w14:textId="38176083" w:rsidR="008A7174" w:rsidRDefault="008A7174" w:rsidP="008A7174">
      <w:pPr>
        <w:pStyle w:val="ListBullet"/>
      </w:pPr>
      <w:r>
        <w:t>{</w:t>
      </w:r>
      <w:proofErr w:type="spellStart"/>
      <w:r>
        <w:t>t</w:t>
      </w:r>
      <w:r w:rsidRPr="008A7174">
        <w:rPr>
          <w:vertAlign w:val="subscript"/>
        </w:rPr>
        <w:t>D</w:t>
      </w:r>
      <w:proofErr w:type="spellEnd"/>
      <w:r>
        <w:t>}</w:t>
      </w:r>
      <w:r>
        <w:rPr>
          <w:vertAlign w:val="subscript"/>
        </w:rPr>
        <w:t xml:space="preserve"> </w:t>
      </w:r>
      <w:r>
        <w:t>~ Exponential(mean=1.3)</w:t>
      </w:r>
    </w:p>
    <w:p w14:paraId="53BE1DDD" w14:textId="7D7130ED" w:rsidR="008A7174" w:rsidRDefault="008A7174" w:rsidP="008A7174">
      <w:pPr>
        <w:pStyle w:val="ListBullet"/>
      </w:pPr>
      <w:r>
        <w:t>{</w:t>
      </w:r>
      <w:proofErr w:type="spellStart"/>
      <w:r>
        <w:t>t</w:t>
      </w:r>
      <w:r>
        <w:rPr>
          <w:vertAlign w:val="subscript"/>
        </w:rPr>
        <w:t>L</w:t>
      </w:r>
      <w:proofErr w:type="spellEnd"/>
      <w:r>
        <w:t>}</w:t>
      </w:r>
      <w:r>
        <w:rPr>
          <w:vertAlign w:val="subscript"/>
        </w:rPr>
        <w:t xml:space="preserve"> </w:t>
      </w:r>
      <w:r>
        <w:t xml:space="preserve">~ </w:t>
      </w:r>
      <w:proofErr w:type="gramStart"/>
      <w:r>
        <w:t>Gamma(</w:t>
      </w:r>
      <w:proofErr w:type="gramEnd"/>
      <w:r>
        <w:t>alpha=2.3, beta=1.8)</w:t>
      </w:r>
    </w:p>
    <w:p w14:paraId="3FFBAFA3" w14:textId="35AC475A" w:rsidR="008A7174" w:rsidRDefault="008A7174" w:rsidP="008A7174">
      <w:pPr>
        <w:pStyle w:val="ListBullet"/>
      </w:pPr>
      <w:r>
        <w:t>{D} ~ The following discrete probability distribution:</w:t>
      </w:r>
    </w:p>
    <w:p w14:paraId="2D3A1878" w14:textId="70417CD6" w:rsidR="008A7174" w:rsidRDefault="008A7174" w:rsidP="008A7174">
      <w:pPr>
        <w:pStyle w:val="BodyText"/>
      </w:pPr>
      <w:proofErr w:type="spellStart"/>
      <w:proofErr w:type="gramStart"/>
      <w:r>
        <w:t>Pr</w:t>
      </w:r>
      <w:proofErr w:type="spellEnd"/>
      <w:r>
        <w:t>{</w:t>
      </w:r>
      <w:proofErr w:type="gramEnd"/>
      <w:r>
        <w:t>D = 1} = 0.10</w:t>
      </w:r>
    </w:p>
    <w:p w14:paraId="2B00DEFC" w14:textId="072F7EA8" w:rsidR="008A7174" w:rsidRDefault="008A7174" w:rsidP="008A7174">
      <w:pPr>
        <w:pStyle w:val="BodyText"/>
      </w:pPr>
      <w:proofErr w:type="spellStart"/>
      <w:proofErr w:type="gramStart"/>
      <w:r>
        <w:t>Pr</w:t>
      </w:r>
      <w:proofErr w:type="spellEnd"/>
      <w:r>
        <w:t>{</w:t>
      </w:r>
      <w:proofErr w:type="gramEnd"/>
      <w:r>
        <w:t>D = 2} = 0.15</w:t>
      </w:r>
    </w:p>
    <w:p w14:paraId="441AA1F0" w14:textId="689B562C" w:rsidR="008A7174" w:rsidRDefault="008A7174" w:rsidP="008A7174">
      <w:pPr>
        <w:pStyle w:val="BodyText"/>
      </w:pPr>
      <w:proofErr w:type="spellStart"/>
      <w:proofErr w:type="gramStart"/>
      <w:r>
        <w:t>Pr</w:t>
      </w:r>
      <w:proofErr w:type="spellEnd"/>
      <w:r>
        <w:t>{</w:t>
      </w:r>
      <w:proofErr w:type="gramEnd"/>
      <w:r>
        <w:t>D = 3} = 0.30</w:t>
      </w:r>
    </w:p>
    <w:p w14:paraId="2A45D4FD" w14:textId="4ABC1773" w:rsidR="008A7174" w:rsidRDefault="008A7174" w:rsidP="008A7174">
      <w:pPr>
        <w:pStyle w:val="BodyText"/>
      </w:pPr>
      <w:proofErr w:type="spellStart"/>
      <w:proofErr w:type="gramStart"/>
      <w:r>
        <w:t>Pr</w:t>
      </w:r>
      <w:proofErr w:type="spellEnd"/>
      <w:r>
        <w:t>{</w:t>
      </w:r>
      <w:proofErr w:type="gramEnd"/>
      <w:r>
        <w:t>D = 4} = 0.25</w:t>
      </w:r>
    </w:p>
    <w:p w14:paraId="2CDC6B73" w14:textId="1039E040" w:rsidR="008A7174" w:rsidRDefault="008A7174" w:rsidP="008A7174">
      <w:pPr>
        <w:pStyle w:val="BodyText"/>
      </w:pPr>
      <w:proofErr w:type="spellStart"/>
      <w:proofErr w:type="gramStart"/>
      <w:r>
        <w:t>Pr</w:t>
      </w:r>
      <w:proofErr w:type="spellEnd"/>
      <w:r>
        <w:t>{</w:t>
      </w:r>
      <w:proofErr w:type="gramEnd"/>
      <w:r>
        <w:t>D = 5} = 0.20</w:t>
      </w:r>
    </w:p>
    <w:p w14:paraId="57BE225F" w14:textId="77777777" w:rsidR="008A7174" w:rsidRDefault="008A7174" w:rsidP="008A7174">
      <w:pPr>
        <w:pStyle w:val="ListBullet"/>
      </w:pPr>
      <w:r>
        <w:t>OH</w:t>
      </w:r>
      <w:r w:rsidRPr="008A7174">
        <w:rPr>
          <w:vertAlign w:val="subscript"/>
        </w:rPr>
        <w:t>0</w:t>
      </w:r>
      <w:r>
        <w:t xml:space="preserve"> = 20</w:t>
      </w:r>
    </w:p>
    <w:p w14:paraId="343985B5" w14:textId="77777777" w:rsidR="008A7174" w:rsidRDefault="008A7174" w:rsidP="008A7174">
      <w:pPr>
        <w:pStyle w:val="ListBullet"/>
      </w:pPr>
      <w:r>
        <w:lastRenderedPageBreak/>
        <w:t>Q = 20</w:t>
      </w:r>
    </w:p>
    <w:p w14:paraId="1DCB3983" w14:textId="77777777" w:rsidR="008A7174" w:rsidRDefault="008A7174" w:rsidP="008A7174">
      <w:pPr>
        <w:pStyle w:val="ListBullet"/>
      </w:pPr>
      <w:r>
        <w:t>r: different values</w:t>
      </w:r>
    </w:p>
    <w:p w14:paraId="175CA1F6" w14:textId="002BF528" w:rsidR="008A7174" w:rsidRPr="008A7174" w:rsidRDefault="008A7174" w:rsidP="008A7174">
      <w:pPr>
        <w:pStyle w:val="BodyText"/>
      </w:pPr>
      <w:r>
        <w:t>The idea is to find a reorder point r such that the fill rate is at least 0.90.</w:t>
      </w:r>
      <w:r>
        <w:rPr>
          <w:rStyle w:val="FootnoteReference"/>
        </w:rPr>
        <w:footnoteReference w:id="1"/>
      </w:r>
      <w:r>
        <w:t xml:space="preserve"> </w:t>
      </w:r>
    </w:p>
    <w:p w14:paraId="25CAB46B" w14:textId="012A67FB" w:rsidR="006F25EE" w:rsidRDefault="006F25EE" w:rsidP="006F25EE">
      <w:pPr>
        <w:pStyle w:val="Heading2"/>
      </w:pPr>
      <w:r>
        <w:t>Deliverable</w:t>
      </w:r>
    </w:p>
    <w:p w14:paraId="6B4B6D94" w14:textId="1E0D3615" w:rsidR="007C30FB" w:rsidRDefault="007C30FB" w:rsidP="000E423B">
      <w:pPr>
        <w:pStyle w:val="ListBullet"/>
      </w:pPr>
      <w:r>
        <w:t xml:space="preserve">You will write two Python files. One will contain the logic for the Event Graph in </w:t>
      </w:r>
      <w:r>
        <w:fldChar w:fldCharType="begin"/>
      </w:r>
      <w:r>
        <w:instrText xml:space="preserve"> REF _Ref22757897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and the other will be to run the model.</w:t>
      </w:r>
      <w:r w:rsidR="000E423B">
        <w:t xml:space="preserve"> Use a ‘for’ loop to run for different reorder points. Be sure to reset each of your stats objects after </w:t>
      </w:r>
      <w:proofErr w:type="spellStart"/>
      <w:r w:rsidR="000E423B" w:rsidRPr="000E423B">
        <w:rPr>
          <w:rStyle w:val="HTMLCode"/>
        </w:rPr>
        <w:t>EventList.reset</w:t>
      </w:r>
      <w:proofErr w:type="spellEnd"/>
      <w:r w:rsidR="000E423B" w:rsidRPr="000E423B">
        <w:rPr>
          <w:rStyle w:val="HTMLCode"/>
        </w:rPr>
        <w:t>()</w:t>
      </w:r>
      <w:r w:rsidR="000E423B">
        <w:rPr>
          <w:rStyle w:val="HTMLCode"/>
        </w:rPr>
        <w:t>.</w:t>
      </w:r>
    </w:p>
    <w:p w14:paraId="73D2D0BF" w14:textId="14A69BD8" w:rsidR="00532CD4" w:rsidRPr="00532CD4" w:rsidRDefault="00532CD4" w:rsidP="00532CD4">
      <w:pPr>
        <w:pStyle w:val="BodyText"/>
      </w:pPr>
      <w:r>
        <w:t xml:space="preserve">E-mail </w:t>
      </w:r>
      <w:r w:rsidR="007C30FB">
        <w:t>these two</w:t>
      </w:r>
      <w:r>
        <w:t xml:space="preserve"> </w:t>
      </w:r>
      <w:r w:rsidR="00D10E57">
        <w:t>file</w:t>
      </w:r>
      <w:r w:rsidR="007C30FB">
        <w:t>s</w:t>
      </w:r>
      <w:r w:rsidR="00D10E57">
        <w:t xml:space="preserve"> (only) to: </w:t>
      </w:r>
      <w:hyperlink r:id="rId9" w:history="1">
        <w:r w:rsidR="00D10E57" w:rsidRPr="00173C24">
          <w:rPr>
            <w:rStyle w:val="Hyperlink"/>
          </w:rPr>
          <w:t>abuss@nps.edu</w:t>
        </w:r>
      </w:hyperlink>
      <w:r w:rsidR="00D10E57">
        <w:t xml:space="preserve"> with the subject line “</w:t>
      </w:r>
      <w:proofErr w:type="spellStart"/>
      <w:r w:rsidR="00D10E57">
        <w:t>DESpy</w:t>
      </w:r>
      <w:proofErr w:type="spellEnd"/>
      <w:r w:rsidR="00D10E57">
        <w:t xml:space="preserve"> Assignment </w:t>
      </w:r>
      <w:r w:rsidR="00B73566">
        <w:t>2</w:t>
      </w:r>
      <w:r w:rsidR="00D10E57">
        <w:t>”</w:t>
      </w:r>
    </w:p>
    <w:sectPr w:rsidR="00532CD4" w:rsidRPr="00532C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F627E" w14:textId="77777777" w:rsidR="008C4C1A" w:rsidRDefault="008C4C1A">
      <w:r>
        <w:separator/>
      </w:r>
    </w:p>
  </w:endnote>
  <w:endnote w:type="continuationSeparator" w:id="0">
    <w:p w14:paraId="15A4ED09" w14:textId="77777777" w:rsidR="008C4C1A" w:rsidRDefault="008C4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B0CEF" w14:textId="77777777" w:rsidR="009A123D" w:rsidRDefault="009A1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64380" w14:textId="77777777" w:rsidR="005F0C19" w:rsidRDefault="005F0C1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F9DD4" w14:textId="77777777" w:rsidR="009A123D" w:rsidRDefault="009A1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25A3C" w14:textId="77777777" w:rsidR="008C4C1A" w:rsidRDefault="008C4C1A">
      <w:r>
        <w:separator/>
      </w:r>
    </w:p>
  </w:footnote>
  <w:footnote w:type="continuationSeparator" w:id="0">
    <w:p w14:paraId="15DB6D88" w14:textId="77777777" w:rsidR="008C4C1A" w:rsidRDefault="008C4C1A">
      <w:r>
        <w:continuationSeparator/>
      </w:r>
    </w:p>
  </w:footnote>
  <w:footnote w:id="1">
    <w:p w14:paraId="3168AD50" w14:textId="15841EEC" w:rsidR="008A7174" w:rsidRDefault="008A7174">
      <w:pPr>
        <w:pStyle w:val="FootnoteText"/>
      </w:pPr>
      <w:r>
        <w:rPr>
          <w:rStyle w:val="FootnoteReference"/>
        </w:rPr>
        <w:footnoteRef/>
      </w:r>
      <w:r>
        <w:t xml:space="preserve"> Recognize that </w:t>
      </w:r>
      <w:r w:rsidR="00C7264A">
        <w:t>running a single replication is not what should be done, and that multiple independent replications should be run for statistical validity. However, for our purposes now, a single replication will suffice.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26055" w14:textId="77777777" w:rsidR="009A123D" w:rsidRDefault="009A1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4284" w14:textId="77777777" w:rsidR="009A123D" w:rsidRDefault="009A12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BDB26" w14:textId="42BBBDBC" w:rsidR="00D10E57" w:rsidRPr="009A123D" w:rsidRDefault="00532CD4" w:rsidP="009A123D">
    <w:pPr>
      <w:pStyle w:val="Header"/>
      <w:jc w:val="right"/>
      <w:rPr>
        <w:b/>
        <w:bCs/>
      </w:rPr>
    </w:pPr>
    <w:r w:rsidRPr="00532CD4">
      <w:rPr>
        <w:b/>
        <w:bCs/>
      </w:rPr>
      <w:t>OA3302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9DE35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F2C00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B3014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84071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A48451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5" w15:restartNumberingAfterBreak="0">
    <w:nsid w:val="FFFFFF80"/>
    <w:multiLevelType w:val="singleLevel"/>
    <w:tmpl w:val="6DDE4E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990C8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40C57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422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7528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49023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EF7A85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9786C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026381F"/>
    <w:multiLevelType w:val="singleLevel"/>
    <w:tmpl w:val="90604FBC"/>
    <w:lvl w:ilvl="0">
      <w:start w:val="1"/>
      <w:numFmt w:val="decimal"/>
      <w:pStyle w:val="References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109E36EA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16F0751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1EF23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3F01C91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79721CB"/>
    <w:multiLevelType w:val="singleLevel"/>
    <w:tmpl w:val="153AC3EE"/>
    <w:lvl w:ilvl="0">
      <w:start w:val="1"/>
      <w:numFmt w:val="decimal"/>
      <w:pStyle w:val="ReferenceItem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19" w15:restartNumberingAfterBreak="0">
    <w:nsid w:val="255618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FB97A19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E1E39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46065D"/>
    <w:multiLevelType w:val="singleLevel"/>
    <w:tmpl w:val="B3CE7F1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FC245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40011C"/>
    <w:multiLevelType w:val="singleLevel"/>
    <w:tmpl w:val="A8E8574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66F444A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4B72D7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B10466B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0671BC5"/>
    <w:multiLevelType w:val="multilevel"/>
    <w:tmpl w:val="432A2D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E7009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28"/>
  </w:num>
  <w:num w:numId="5">
    <w:abstractNumId w:val="28"/>
  </w:num>
  <w:num w:numId="6">
    <w:abstractNumId w:val="28"/>
  </w:num>
  <w:num w:numId="7">
    <w:abstractNumId w:val="28"/>
  </w:num>
  <w:num w:numId="8">
    <w:abstractNumId w:val="28"/>
  </w:num>
  <w:num w:numId="9">
    <w:abstractNumId w:val="28"/>
  </w:num>
  <w:num w:numId="10">
    <w:abstractNumId w:val="28"/>
  </w:num>
  <w:num w:numId="11">
    <w:abstractNumId w:val="18"/>
  </w:num>
  <w:num w:numId="12">
    <w:abstractNumId w:val="13"/>
  </w:num>
  <w:num w:numId="13">
    <w:abstractNumId w:val="24"/>
  </w:num>
  <w:num w:numId="14">
    <w:abstractNumId w:val="13"/>
  </w:num>
  <w:num w:numId="15">
    <w:abstractNumId w:val="13"/>
  </w:num>
  <w:num w:numId="16">
    <w:abstractNumId w:val="11"/>
  </w:num>
  <w:num w:numId="17">
    <w:abstractNumId w:val="17"/>
  </w:num>
  <w:num w:numId="18">
    <w:abstractNumId w:val="15"/>
  </w:num>
  <w:num w:numId="19">
    <w:abstractNumId w:val="27"/>
  </w:num>
  <w:num w:numId="20">
    <w:abstractNumId w:val="21"/>
  </w:num>
  <w:num w:numId="21">
    <w:abstractNumId w:val="20"/>
  </w:num>
  <w:num w:numId="22">
    <w:abstractNumId w:val="26"/>
  </w:num>
  <w:num w:numId="23">
    <w:abstractNumId w:val="25"/>
  </w:num>
  <w:num w:numId="24">
    <w:abstractNumId w:val="14"/>
  </w:num>
  <w:num w:numId="25">
    <w:abstractNumId w:val="29"/>
  </w:num>
  <w:num w:numId="26">
    <w:abstractNumId w:val="23"/>
  </w:num>
  <w:num w:numId="27">
    <w:abstractNumId w:val="12"/>
  </w:num>
  <w:num w:numId="28">
    <w:abstractNumId w:val="22"/>
  </w:num>
  <w:num w:numId="29">
    <w:abstractNumId w:val="9"/>
  </w:num>
  <w:num w:numId="30">
    <w:abstractNumId w:val="16"/>
  </w:num>
  <w:num w:numId="31">
    <w:abstractNumId w:val="19"/>
  </w:num>
  <w:num w:numId="32">
    <w:abstractNumId w:val="10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9"/>
  </w:num>
  <w:num w:numId="42">
    <w:abstractNumId w:val="0"/>
  </w:num>
  <w:num w:numId="43">
    <w:abstractNumId w:val="9"/>
    <w:lvlOverride w:ilvl="0">
      <w:startOverride w:val="1"/>
    </w:lvlOverride>
  </w:num>
  <w:num w:numId="44">
    <w:abstractNumId w:val="9"/>
    <w:lvlOverride w:ilvl="0">
      <w:startOverride w:val="1"/>
    </w:lvlOverride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ctiveWritingStyle w:appName="MSWord" w:lang="en-US" w:vendorID="8" w:dllVersion="513" w:checkStyle="1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CF"/>
    <w:rsid w:val="000106D2"/>
    <w:rsid w:val="00022685"/>
    <w:rsid w:val="000433EF"/>
    <w:rsid w:val="00043B59"/>
    <w:rsid w:val="00071D2D"/>
    <w:rsid w:val="00090288"/>
    <w:rsid w:val="000A0467"/>
    <w:rsid w:val="000D0D75"/>
    <w:rsid w:val="000E2A13"/>
    <w:rsid w:val="000E32C5"/>
    <w:rsid w:val="000E423B"/>
    <w:rsid w:val="000E4F04"/>
    <w:rsid w:val="000F38A9"/>
    <w:rsid w:val="00117154"/>
    <w:rsid w:val="001433F3"/>
    <w:rsid w:val="00152359"/>
    <w:rsid w:val="0015536C"/>
    <w:rsid w:val="00175010"/>
    <w:rsid w:val="00192EB0"/>
    <w:rsid w:val="001C21AE"/>
    <w:rsid w:val="001D5C57"/>
    <w:rsid w:val="001E4A44"/>
    <w:rsid w:val="001F24A6"/>
    <w:rsid w:val="00255B61"/>
    <w:rsid w:val="002C255E"/>
    <w:rsid w:val="002D5EC5"/>
    <w:rsid w:val="00323176"/>
    <w:rsid w:val="003327CA"/>
    <w:rsid w:val="003543C2"/>
    <w:rsid w:val="0036190E"/>
    <w:rsid w:val="00364BDE"/>
    <w:rsid w:val="0037770C"/>
    <w:rsid w:val="0038225C"/>
    <w:rsid w:val="00394888"/>
    <w:rsid w:val="0039582B"/>
    <w:rsid w:val="003E795C"/>
    <w:rsid w:val="003F1BA8"/>
    <w:rsid w:val="004076D5"/>
    <w:rsid w:val="00410392"/>
    <w:rsid w:val="004115EA"/>
    <w:rsid w:val="004463DA"/>
    <w:rsid w:val="00450515"/>
    <w:rsid w:val="004578CC"/>
    <w:rsid w:val="00462294"/>
    <w:rsid w:val="00476FB9"/>
    <w:rsid w:val="004927CB"/>
    <w:rsid w:val="004D6B2C"/>
    <w:rsid w:val="004E277A"/>
    <w:rsid w:val="004F5872"/>
    <w:rsid w:val="00514A12"/>
    <w:rsid w:val="005165AB"/>
    <w:rsid w:val="00532CD4"/>
    <w:rsid w:val="005378F2"/>
    <w:rsid w:val="005D2C25"/>
    <w:rsid w:val="005E1FF0"/>
    <w:rsid w:val="005E382C"/>
    <w:rsid w:val="005F0C19"/>
    <w:rsid w:val="0061380A"/>
    <w:rsid w:val="00637744"/>
    <w:rsid w:val="00646AF0"/>
    <w:rsid w:val="00660A1F"/>
    <w:rsid w:val="00662061"/>
    <w:rsid w:val="0066472D"/>
    <w:rsid w:val="0069093E"/>
    <w:rsid w:val="006F25EE"/>
    <w:rsid w:val="006F7366"/>
    <w:rsid w:val="007153C4"/>
    <w:rsid w:val="00720E49"/>
    <w:rsid w:val="00757D8D"/>
    <w:rsid w:val="00787A1E"/>
    <w:rsid w:val="007A0B9C"/>
    <w:rsid w:val="007A3DC3"/>
    <w:rsid w:val="007C30FB"/>
    <w:rsid w:val="007D222C"/>
    <w:rsid w:val="007E1C22"/>
    <w:rsid w:val="007E2E1D"/>
    <w:rsid w:val="007F2CB1"/>
    <w:rsid w:val="0083388F"/>
    <w:rsid w:val="008508F7"/>
    <w:rsid w:val="00855CDD"/>
    <w:rsid w:val="00870022"/>
    <w:rsid w:val="00871BB8"/>
    <w:rsid w:val="008807FC"/>
    <w:rsid w:val="008908D8"/>
    <w:rsid w:val="008A08F8"/>
    <w:rsid w:val="008A6EA8"/>
    <w:rsid w:val="008A7174"/>
    <w:rsid w:val="008C261C"/>
    <w:rsid w:val="008C4C1A"/>
    <w:rsid w:val="00950FCC"/>
    <w:rsid w:val="00961CC1"/>
    <w:rsid w:val="009664DE"/>
    <w:rsid w:val="00982C63"/>
    <w:rsid w:val="009A123D"/>
    <w:rsid w:val="009A5ECF"/>
    <w:rsid w:val="009B1B74"/>
    <w:rsid w:val="009D14B3"/>
    <w:rsid w:val="009E656A"/>
    <w:rsid w:val="009F61DC"/>
    <w:rsid w:val="00A0453A"/>
    <w:rsid w:val="00A24914"/>
    <w:rsid w:val="00A57024"/>
    <w:rsid w:val="00A87973"/>
    <w:rsid w:val="00AD0428"/>
    <w:rsid w:val="00AD68FE"/>
    <w:rsid w:val="00AE2A13"/>
    <w:rsid w:val="00B04F50"/>
    <w:rsid w:val="00B076E1"/>
    <w:rsid w:val="00B13E40"/>
    <w:rsid w:val="00B5788E"/>
    <w:rsid w:val="00B63A56"/>
    <w:rsid w:val="00B73566"/>
    <w:rsid w:val="00B920EA"/>
    <w:rsid w:val="00BB6189"/>
    <w:rsid w:val="00BD72BF"/>
    <w:rsid w:val="00C22511"/>
    <w:rsid w:val="00C2314D"/>
    <w:rsid w:val="00C2496B"/>
    <w:rsid w:val="00C7264A"/>
    <w:rsid w:val="00C730A7"/>
    <w:rsid w:val="00C730C9"/>
    <w:rsid w:val="00CA1C4F"/>
    <w:rsid w:val="00CB462B"/>
    <w:rsid w:val="00CE2207"/>
    <w:rsid w:val="00D04CD1"/>
    <w:rsid w:val="00D10E57"/>
    <w:rsid w:val="00D14D70"/>
    <w:rsid w:val="00D31713"/>
    <w:rsid w:val="00D36D31"/>
    <w:rsid w:val="00D4590F"/>
    <w:rsid w:val="00D45D83"/>
    <w:rsid w:val="00D65543"/>
    <w:rsid w:val="00D700E3"/>
    <w:rsid w:val="00D77BBF"/>
    <w:rsid w:val="00D83E50"/>
    <w:rsid w:val="00D83E85"/>
    <w:rsid w:val="00DC1530"/>
    <w:rsid w:val="00DD639A"/>
    <w:rsid w:val="00DE090D"/>
    <w:rsid w:val="00E31E51"/>
    <w:rsid w:val="00E354A0"/>
    <w:rsid w:val="00E57394"/>
    <w:rsid w:val="00E601DB"/>
    <w:rsid w:val="00E92D12"/>
    <w:rsid w:val="00EB1BEE"/>
    <w:rsid w:val="00EB2128"/>
    <w:rsid w:val="00EC514D"/>
    <w:rsid w:val="00EC5305"/>
    <w:rsid w:val="00ED02FC"/>
    <w:rsid w:val="00ED629A"/>
    <w:rsid w:val="00EE2676"/>
    <w:rsid w:val="00EF11AF"/>
    <w:rsid w:val="00F145F9"/>
    <w:rsid w:val="00F16CBF"/>
    <w:rsid w:val="00F2784E"/>
    <w:rsid w:val="00F27D87"/>
    <w:rsid w:val="00F47B1B"/>
    <w:rsid w:val="00F73F02"/>
    <w:rsid w:val="00F836CD"/>
    <w:rsid w:val="00F9691B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FDED17"/>
  <w14:defaultImageDpi w14:val="300"/>
  <w15:docId w15:val="{8B85C4A1-6951-3142-BC50-8208BC11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4F"/>
    <w:pPr>
      <w:ind w:firstLine="720"/>
    </w:pPr>
    <w:rPr>
      <w:sz w:val="24"/>
    </w:rPr>
  </w:style>
  <w:style w:type="paragraph" w:styleId="Heading1">
    <w:name w:val="heading 1"/>
    <w:basedOn w:val="Normal"/>
    <w:next w:val="BodyText"/>
    <w:qFormat/>
    <w:rsid w:val="009A5ECF"/>
    <w:pPr>
      <w:keepNext/>
      <w:spacing w:before="240" w:after="240"/>
      <w:ind w:firstLine="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rsid w:val="00181984"/>
    <w:pPr>
      <w:keepNext/>
      <w:spacing w:before="240"/>
      <w:ind w:firstLine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qFormat/>
    <w:rsid w:val="00181984"/>
    <w:pPr>
      <w:spacing w:after="24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firstLine="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Item">
    <w:name w:val="ReferenceItem"/>
    <w:basedOn w:val="BodyText"/>
    <w:autoRedefine/>
    <w:pPr>
      <w:keepLines/>
      <w:numPr>
        <w:numId w:val="11"/>
      </w:numPr>
    </w:pPr>
  </w:style>
  <w:style w:type="paragraph" w:styleId="BodyText">
    <w:name w:val="Body Text"/>
    <w:basedOn w:val="Normal"/>
    <w:link w:val="BodyTextChar"/>
    <w:qFormat/>
    <w:rsid w:val="00AD68FE"/>
    <w:pPr>
      <w:spacing w:before="120" w:after="120"/>
    </w:pPr>
  </w:style>
  <w:style w:type="paragraph" w:customStyle="1" w:styleId="References">
    <w:name w:val="References"/>
    <w:basedOn w:val="Normal"/>
    <w:autoRedefine/>
    <w:pPr>
      <w:numPr>
        <w:numId w:val="15"/>
      </w:numPr>
      <w:tabs>
        <w:tab w:val="clear" w:pos="720"/>
        <w:tab w:val="num" w:pos="540"/>
      </w:tabs>
      <w:ind w:left="540" w:hanging="540"/>
    </w:pPr>
  </w:style>
  <w:style w:type="paragraph" w:customStyle="1" w:styleId="Reference">
    <w:name w:val="Reference"/>
    <w:basedOn w:val="BodyText"/>
    <w:autoRedefine/>
    <w:pPr>
      <w:numPr>
        <w:numId w:val="28"/>
      </w:numPr>
    </w:pPr>
    <w:rPr>
      <w:color w:val="000000"/>
    </w:rPr>
  </w:style>
  <w:style w:type="paragraph" w:styleId="Subtitle">
    <w:name w:val="Subtitle"/>
    <w:basedOn w:val="Title"/>
    <w:next w:val="BodyText"/>
    <w:qFormat/>
    <w:pPr>
      <w:outlineLvl w:val="1"/>
    </w:pPr>
    <w:rPr>
      <w:sz w:val="24"/>
    </w:rPr>
  </w:style>
  <w:style w:type="paragraph" w:styleId="Title">
    <w:name w:val="Title"/>
    <w:basedOn w:val="Normal"/>
    <w:qFormat/>
    <w:rsid w:val="009A5ECF"/>
    <w:pPr>
      <w:spacing w:before="240" w:after="240"/>
      <w:jc w:val="center"/>
      <w:outlineLvl w:val="0"/>
    </w:pPr>
    <w:rPr>
      <w:b/>
      <w:kern w:val="28"/>
      <w:sz w:val="36"/>
    </w:rPr>
  </w:style>
  <w:style w:type="paragraph" w:styleId="BodyTextIndent">
    <w:name w:val="Body Text Indent"/>
    <w:basedOn w:val="Normal"/>
    <w:link w:val="BodyTextIndentChar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uthor">
    <w:name w:val="Author"/>
    <w:basedOn w:val="BlockText"/>
    <w:pPr>
      <w:spacing w:after="0"/>
      <w:ind w:firstLine="0"/>
      <w:jc w:val="center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Address">
    <w:name w:val="Address"/>
    <w:basedOn w:val="Author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sid w:val="00394888"/>
    <w:pPr>
      <w:spacing w:before="120" w:after="120"/>
      <w:ind w:firstLine="0"/>
      <w:jc w:val="center"/>
    </w:pPr>
    <w:rPr>
      <w:b/>
    </w:rPr>
  </w:style>
  <w:style w:type="paragraph" w:styleId="BodyText2">
    <w:name w:val="Body Text 2"/>
    <w:basedOn w:val="Normal"/>
    <w:pPr>
      <w:ind w:firstLine="0"/>
    </w:pPr>
  </w:style>
  <w:style w:type="paragraph" w:styleId="ListNumber2">
    <w:name w:val="List Number 2"/>
    <w:basedOn w:val="Normal"/>
    <w:uiPriority w:val="99"/>
    <w:unhideWhenUsed/>
    <w:qFormat/>
    <w:rsid w:val="00CA1C4F"/>
    <w:pPr>
      <w:numPr>
        <w:numId w:val="37"/>
      </w:numPr>
      <w:spacing w:after="120"/>
      <w:contextualSpacing/>
    </w:pPr>
  </w:style>
  <w:style w:type="paragraph" w:styleId="ListNumber">
    <w:name w:val="List Number"/>
    <w:basedOn w:val="Normal"/>
    <w:qFormat/>
    <w:rsid w:val="009E0E85"/>
    <w:pPr>
      <w:numPr>
        <w:numId w:val="29"/>
      </w:numPr>
      <w:spacing w:before="120" w:after="120"/>
    </w:pPr>
  </w:style>
  <w:style w:type="paragraph" w:customStyle="1" w:styleId="Verbatim">
    <w:name w:val="Verbatim"/>
    <w:basedOn w:val="BodyTextIndent"/>
    <w:qFormat/>
    <w:rsid w:val="00C2496B"/>
    <w:pPr>
      <w:tabs>
        <w:tab w:val="left" w:pos="1080"/>
        <w:tab w:val="left" w:pos="1440"/>
      </w:tabs>
      <w:ind w:left="720" w:firstLine="0"/>
    </w:pPr>
    <w:rPr>
      <w:rFonts w:ascii="Courier" w:hAnsi="Courier"/>
      <w:sz w:val="20"/>
    </w:rPr>
  </w:style>
  <w:style w:type="paragraph" w:styleId="ListContinue">
    <w:name w:val="List Continue"/>
    <w:basedOn w:val="Normal"/>
    <w:pPr>
      <w:spacing w:before="120" w:after="120"/>
      <w:ind w:left="360" w:firstLine="0"/>
    </w:pPr>
  </w:style>
  <w:style w:type="character" w:customStyle="1" w:styleId="BodyTextChar">
    <w:name w:val="Body Text Char"/>
    <w:basedOn w:val="DefaultParagraphFont"/>
    <w:link w:val="BodyText"/>
    <w:rsid w:val="00AD68FE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4D24DE"/>
    <w:rPr>
      <w:sz w:val="22"/>
    </w:rPr>
  </w:style>
  <w:style w:type="paragraph" w:styleId="ListContinue2">
    <w:name w:val="List Continue 2"/>
    <w:basedOn w:val="Normal"/>
    <w:uiPriority w:val="99"/>
    <w:unhideWhenUsed/>
    <w:rsid w:val="004D24DE"/>
    <w:pPr>
      <w:spacing w:before="120" w:after="120"/>
      <w:ind w:left="360" w:firstLine="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76FB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FB9"/>
  </w:style>
  <w:style w:type="character" w:styleId="FootnoteReference">
    <w:name w:val="footnote reference"/>
    <w:basedOn w:val="DefaultParagraphFont"/>
    <w:uiPriority w:val="99"/>
    <w:unhideWhenUsed/>
    <w:rsid w:val="00476FB9"/>
    <w:rPr>
      <w:vertAlign w:val="superscript"/>
    </w:rPr>
  </w:style>
  <w:style w:type="character" w:styleId="HTMLCode">
    <w:name w:val="HTML Code"/>
    <w:basedOn w:val="DefaultParagraphFont"/>
    <w:uiPriority w:val="99"/>
    <w:unhideWhenUsed/>
    <w:qFormat/>
    <w:rsid w:val="009664DE"/>
    <w:rPr>
      <w:rFonts w:ascii="Consolas" w:hAnsi="Consolas"/>
      <w:sz w:val="20"/>
      <w:szCs w:val="20"/>
    </w:rPr>
  </w:style>
  <w:style w:type="paragraph" w:customStyle="1" w:styleId="FigureCentered">
    <w:name w:val="Figure Centered"/>
    <w:basedOn w:val="BodyText"/>
    <w:next w:val="Caption"/>
    <w:qFormat/>
    <w:rsid w:val="009A5ECF"/>
    <w:pPr>
      <w:ind w:firstLine="0"/>
      <w:jc w:val="center"/>
    </w:pPr>
  </w:style>
  <w:style w:type="table" w:styleId="TableGrid">
    <w:name w:val="Table Grid"/>
    <w:basedOn w:val="TableNormal"/>
    <w:uiPriority w:val="59"/>
    <w:rsid w:val="00BB6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D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B2C"/>
    <w:rPr>
      <w:rFonts w:ascii="Courier New" w:hAnsi="Courier New" w:cs="Courier New"/>
    </w:rPr>
  </w:style>
  <w:style w:type="character" w:styleId="HTMLKeyboard">
    <w:name w:val="HTML Keyboard"/>
    <w:basedOn w:val="DefaultParagraphFont"/>
    <w:uiPriority w:val="99"/>
    <w:unhideWhenUsed/>
    <w:rsid w:val="00532CD4"/>
    <w:rPr>
      <w:rFonts w:ascii="Consolas" w:hAnsi="Consolas" w:cs="Consolas"/>
      <w:sz w:val="20"/>
      <w:szCs w:val="20"/>
    </w:rPr>
  </w:style>
  <w:style w:type="paragraph" w:styleId="ListBullet">
    <w:name w:val="List Bullet"/>
    <w:basedOn w:val="Normal"/>
    <w:uiPriority w:val="99"/>
    <w:unhideWhenUsed/>
    <w:rsid w:val="00532CD4"/>
    <w:pPr>
      <w:numPr>
        <w:numId w:val="32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0E5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8A717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uss@nps.edu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hbuss/Library/Group%20Containers/UBF8T346G9.Office/User%20Content.localized/Templates.localized/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4D5B2-9EF6-1043-89C6-8C810486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63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NPS</Company>
  <LinksUpToDate>false</LinksUpToDate>
  <CharactersWithSpaces>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Buss, Arnold (Arnie) (CIV)</dc:creator>
  <cp:keywords/>
  <dc:description/>
  <cp:lastModifiedBy>Buss, Arnold (Arnie) (CIV)</cp:lastModifiedBy>
  <cp:revision>11</cp:revision>
  <cp:lastPrinted>2006-01-30T07:35:00Z</cp:lastPrinted>
  <dcterms:created xsi:type="dcterms:W3CDTF">2019-10-23T22:32:00Z</dcterms:created>
  <dcterms:modified xsi:type="dcterms:W3CDTF">2020-11-04T23:11:00Z</dcterms:modified>
  <cp:category/>
</cp:coreProperties>
</file>