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FCB06" w14:textId="77777777" w:rsidR="00CA1C4F" w:rsidRDefault="009A5ECF" w:rsidP="009A5ECF">
      <w:pPr>
        <w:pStyle w:val="Title"/>
      </w:pPr>
      <w:r>
        <w:t>Implementing Event Graphs in Python using DESpy</w:t>
      </w:r>
    </w:p>
    <w:p w14:paraId="2FFC4733" w14:textId="77777777" w:rsidR="009A5ECF" w:rsidRDefault="009A5ECF" w:rsidP="009A5ECF">
      <w:pPr>
        <w:pStyle w:val="Heading1"/>
      </w:pPr>
      <w:r>
        <w:t>Event Graphs</w:t>
      </w:r>
    </w:p>
    <w:p w14:paraId="7C4434D6" w14:textId="77777777" w:rsidR="009A5ECF" w:rsidRDefault="009A5ECF" w:rsidP="009A5ECF">
      <w:pPr>
        <w:pStyle w:val="BodyText"/>
      </w:pPr>
      <w:r>
        <w:t>Event Graphs are a particularly effective and expressive way to represent complex discrete event simulation (DES) models. An Event Graph model consists of defining (1) Parameters are values which do not change during any given replication; (2) State variables are values which may change during any given replication; and (3) Events, which correspond to instantaneous state transitions; and (4) Scheduling relationships between events. That is, when a given event occurs, specifying which events may be scheduled in the future.</w:t>
      </w:r>
    </w:p>
    <w:p w14:paraId="5FABE742" w14:textId="77777777" w:rsidR="00D04CD1" w:rsidRDefault="00D04CD1" w:rsidP="009A5ECF">
      <w:pPr>
        <w:pStyle w:val="BodyText"/>
      </w:pPr>
      <w:r>
        <w:t xml:space="preserve">Event Graphs identify the Events (state transitions) with nodes and each scheduling relationship between events as a directed </w:t>
      </w:r>
      <w:r w:rsidR="000E32C5">
        <w:t>edge</w:t>
      </w:r>
      <w:r>
        <w:t>.</w:t>
      </w:r>
    </w:p>
    <w:p w14:paraId="60D3B002" w14:textId="77777777" w:rsidR="009A5ECF" w:rsidRDefault="009A5ECF" w:rsidP="009A5ECF">
      <w:pPr>
        <w:pStyle w:val="BodyText"/>
      </w:pPr>
      <w:r>
        <w:t xml:space="preserve">The fundamental </w:t>
      </w:r>
      <w:r w:rsidR="00D04CD1">
        <w:t>Event G</w:t>
      </w:r>
      <w:r>
        <w:t xml:space="preserve">raph construct is shown in </w:t>
      </w:r>
      <w:r>
        <w:fldChar w:fldCharType="begin"/>
      </w:r>
      <w:r>
        <w:instrText xml:space="preserve"> REF _Ref521330723 \h </w:instrText>
      </w:r>
      <w:r>
        <w:fldChar w:fldCharType="separate"/>
      </w:r>
      <w:r>
        <w:t xml:space="preserve">Figure </w:t>
      </w:r>
      <w:r>
        <w:rPr>
          <w:noProof/>
        </w:rPr>
        <w:t>1</w:t>
      </w:r>
      <w:r>
        <w:fldChar w:fldCharType="end"/>
      </w:r>
      <w:r>
        <w:t>.</w:t>
      </w:r>
    </w:p>
    <w:p w14:paraId="34141F2F" w14:textId="77777777" w:rsidR="009A5ECF" w:rsidRDefault="009A5ECF" w:rsidP="009A5ECF">
      <w:pPr>
        <w:pStyle w:val="FigureCentered"/>
        <w:keepNext/>
      </w:pPr>
      <w:r w:rsidRPr="009A5ECF">
        <w:rPr>
          <w:noProof/>
        </w:rPr>
        <w:drawing>
          <wp:inline distT="0" distB="0" distL="0" distR="0" wp14:anchorId="2A487B19" wp14:editId="39A74599">
            <wp:extent cx="2336800" cy="60820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7932" cy="616311"/>
                    </a:xfrm>
                    <a:prstGeom prst="rect">
                      <a:avLst/>
                    </a:prstGeom>
                  </pic:spPr>
                </pic:pic>
              </a:graphicData>
            </a:graphic>
          </wp:inline>
        </w:drawing>
      </w:r>
    </w:p>
    <w:p w14:paraId="02FD1B7B" w14:textId="2ABB38B7" w:rsidR="009A5ECF" w:rsidRDefault="009A5ECF" w:rsidP="009A5ECF">
      <w:pPr>
        <w:pStyle w:val="Caption"/>
      </w:pPr>
      <w:bookmarkStart w:id="0" w:name="_Ref521330723"/>
      <w:r>
        <w:t xml:space="preserve">Figure </w:t>
      </w:r>
      <w:r w:rsidR="00514A12">
        <w:rPr>
          <w:noProof/>
        </w:rPr>
        <w:fldChar w:fldCharType="begin"/>
      </w:r>
      <w:r w:rsidR="00514A12">
        <w:rPr>
          <w:noProof/>
        </w:rPr>
        <w:instrText xml:space="preserve"> SEQ Figure \* ARABIC </w:instrText>
      </w:r>
      <w:r w:rsidR="00514A12">
        <w:rPr>
          <w:noProof/>
        </w:rPr>
        <w:fldChar w:fldCharType="separate"/>
      </w:r>
      <w:r w:rsidR="00450515">
        <w:rPr>
          <w:noProof/>
        </w:rPr>
        <w:t>1</w:t>
      </w:r>
      <w:r w:rsidR="00514A12">
        <w:rPr>
          <w:noProof/>
        </w:rPr>
        <w:fldChar w:fldCharType="end"/>
      </w:r>
      <w:bookmarkEnd w:id="0"/>
      <w:r>
        <w:t>. Fundamental Event Graph Construct</w:t>
      </w:r>
    </w:p>
    <w:p w14:paraId="4313E326" w14:textId="77777777" w:rsidR="00A0453A" w:rsidRDefault="00323176" w:rsidP="00A0453A">
      <w:r>
        <w:t xml:space="preserve">The meaning of </w:t>
      </w:r>
      <w:r>
        <w:fldChar w:fldCharType="begin"/>
      </w:r>
      <w:r>
        <w:instrText xml:space="preserve"> REF _Ref521330723 \h </w:instrText>
      </w:r>
      <w:r>
        <w:fldChar w:fldCharType="separate"/>
      </w:r>
      <w:r>
        <w:t xml:space="preserve">Figure </w:t>
      </w:r>
      <w:r>
        <w:rPr>
          <w:noProof/>
        </w:rPr>
        <w:t>1</w:t>
      </w:r>
      <w:r>
        <w:fldChar w:fldCharType="end"/>
      </w:r>
      <w:r>
        <w:t xml:space="preserve"> is as follows. When event A occurs, then after its state transition is executed, if boolean condition (i) is true, then event B is scheduled to take place t time units in the future.</w:t>
      </w:r>
    </w:p>
    <w:p w14:paraId="6CFDFBC0" w14:textId="77777777" w:rsidR="00AD68FE" w:rsidRDefault="00AD68FE" w:rsidP="00A0453A">
      <w:r>
        <w:t>By convention, a special event called “Run” is always executed at the start of every replication. Its state transition consists of initializing every state variable and scheduling the first event(s). It is otherwise an ordinary event.</w:t>
      </w:r>
    </w:p>
    <w:p w14:paraId="66AFE883" w14:textId="77777777" w:rsidR="00AD68FE" w:rsidRDefault="00F2784E" w:rsidP="00AD68FE">
      <w:r>
        <w:t>The simplest non-trivial Event Gra</w:t>
      </w:r>
      <w:r w:rsidR="00AD68FE">
        <w:t>ph model is the Arrival</w:t>
      </w:r>
      <w:r w:rsidR="00364BDE">
        <w:t xml:space="preserve"> </w:t>
      </w:r>
      <w:r w:rsidR="00AD68FE">
        <w:t>Process, which consists of a single parameter {t</w:t>
      </w:r>
      <w:r w:rsidR="00AD68FE" w:rsidRPr="00AD68FE">
        <w:rPr>
          <w:vertAlign w:val="subscript"/>
        </w:rPr>
        <w:t>A</w:t>
      </w:r>
      <w:r w:rsidR="00AD68FE">
        <w:t>}, the sequence of interarrival times, a single state variable N, the number of times the Arrival event has occurred (initially 0), and the Arrival event itself, whose state transition simple increments N by 1.</w:t>
      </w:r>
      <w:r w:rsidR="00364BDE">
        <w:t xml:space="preserve"> The Arrival Process Event Graph is shown in </w:t>
      </w:r>
      <w:r w:rsidR="00364BDE">
        <w:fldChar w:fldCharType="begin"/>
      </w:r>
      <w:r w:rsidR="00364BDE">
        <w:instrText xml:space="preserve"> REF _Ref521331361 \h </w:instrText>
      </w:r>
      <w:r w:rsidR="00364BDE">
        <w:fldChar w:fldCharType="separate"/>
      </w:r>
      <w:r w:rsidR="00364BDE">
        <w:t xml:space="preserve">Figure </w:t>
      </w:r>
      <w:r w:rsidR="00364BDE">
        <w:rPr>
          <w:noProof/>
        </w:rPr>
        <w:t>2</w:t>
      </w:r>
      <w:r w:rsidR="00364BDE">
        <w:fldChar w:fldCharType="end"/>
      </w:r>
      <w:r w:rsidR="00364BDE">
        <w:t>.</w:t>
      </w:r>
    </w:p>
    <w:p w14:paraId="0577DBDC" w14:textId="77777777" w:rsidR="00364BDE" w:rsidRDefault="00364BDE" w:rsidP="00364BDE">
      <w:pPr>
        <w:pStyle w:val="FigureCentered"/>
        <w:keepNext/>
      </w:pPr>
      <w:r w:rsidRPr="00364BDE">
        <w:rPr>
          <w:noProof/>
        </w:rPr>
        <w:drawing>
          <wp:inline distT="0" distB="0" distL="0" distR="0" wp14:anchorId="6125DE6A" wp14:editId="04D26E90">
            <wp:extent cx="2231599" cy="146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1599" cy="1463040"/>
                    </a:xfrm>
                    <a:prstGeom prst="rect">
                      <a:avLst/>
                    </a:prstGeom>
                  </pic:spPr>
                </pic:pic>
              </a:graphicData>
            </a:graphic>
          </wp:inline>
        </w:drawing>
      </w:r>
    </w:p>
    <w:p w14:paraId="623A3A79" w14:textId="139DAED2" w:rsidR="00364BDE" w:rsidRDefault="00364BDE" w:rsidP="00364BDE">
      <w:pPr>
        <w:pStyle w:val="Caption"/>
      </w:pPr>
      <w:bookmarkStart w:id="1" w:name="_Ref521331361"/>
      <w:r>
        <w:t xml:space="preserve">Figure </w:t>
      </w:r>
      <w:r w:rsidR="00514A12">
        <w:rPr>
          <w:noProof/>
        </w:rPr>
        <w:fldChar w:fldCharType="begin"/>
      </w:r>
      <w:r w:rsidR="00514A12">
        <w:rPr>
          <w:noProof/>
        </w:rPr>
        <w:instrText xml:space="preserve"> SEQ Figure \* ARABIC </w:instrText>
      </w:r>
      <w:r w:rsidR="00514A12">
        <w:rPr>
          <w:noProof/>
        </w:rPr>
        <w:fldChar w:fldCharType="separate"/>
      </w:r>
      <w:r w:rsidR="00450515">
        <w:rPr>
          <w:noProof/>
        </w:rPr>
        <w:t>2</w:t>
      </w:r>
      <w:r w:rsidR="00514A12">
        <w:rPr>
          <w:noProof/>
        </w:rPr>
        <w:fldChar w:fldCharType="end"/>
      </w:r>
      <w:bookmarkEnd w:id="1"/>
      <w:r>
        <w:t>. Arrival Process Event Graph</w:t>
      </w:r>
    </w:p>
    <w:p w14:paraId="6EE20C98" w14:textId="77777777" w:rsidR="00D700E3" w:rsidRDefault="00D700E3" w:rsidP="00D700E3">
      <w:pPr>
        <w:pStyle w:val="Heading1"/>
      </w:pPr>
      <w:r>
        <w:lastRenderedPageBreak/>
        <w:t>DESpy</w:t>
      </w:r>
    </w:p>
    <w:p w14:paraId="710A1ED9" w14:textId="77777777" w:rsidR="00D700E3" w:rsidRDefault="00C2314D" w:rsidP="00D700E3">
      <w:pPr>
        <w:pStyle w:val="BodyText"/>
      </w:pPr>
      <w:r>
        <w:t>DESpy is a package for implementing Event Graph models, and is freely available under the Apache 2.0 Open Source license. It provides an Event List for scheduling and executing events, a base class for defining Event Graph models, many of the standard probability distributions, and some classes for computing simple sample statistics from simulation experiments.</w:t>
      </w:r>
    </w:p>
    <w:p w14:paraId="2C4E5FF2" w14:textId="3B5A3829" w:rsidR="00C2314D" w:rsidRDefault="00C2314D" w:rsidP="00D700E3">
      <w:pPr>
        <w:pStyle w:val="BodyText"/>
      </w:pPr>
      <w:r>
        <w:t xml:space="preserve">DESpy can be installed from the PyPi web site </w:t>
      </w:r>
      <w:r w:rsidR="00D45D83">
        <w:t xml:space="preserve">using </w:t>
      </w:r>
      <w:r w:rsidR="00D45D83" w:rsidRPr="00D45D83">
        <w:rPr>
          <w:rStyle w:val="HTMLCode"/>
        </w:rPr>
        <w:t>pip</w:t>
      </w:r>
      <w:r w:rsidR="00D45D83">
        <w:t>; from the command prompt, simply enter:</w:t>
      </w:r>
    </w:p>
    <w:p w14:paraId="33AE00CB" w14:textId="2A54874A" w:rsidR="00D45D83" w:rsidRDefault="00D45D83" w:rsidP="00D45D83">
      <w:pPr>
        <w:pStyle w:val="Verbatim"/>
      </w:pPr>
      <w:r>
        <w:t xml:space="preserve">pip install </w:t>
      </w:r>
      <w:r w:rsidR="00B5788E">
        <w:t>--</w:t>
      </w:r>
      <w:r>
        <w:t>upgrade DESpy</w:t>
      </w:r>
      <w:bookmarkStart w:id="2" w:name="_GoBack"/>
      <w:bookmarkEnd w:id="2"/>
    </w:p>
    <w:p w14:paraId="55C39D28" w14:textId="77777777" w:rsidR="00C2314D" w:rsidRDefault="0037770C" w:rsidP="00C2314D">
      <w:pPr>
        <w:pStyle w:val="Heading1"/>
      </w:pPr>
      <w:r>
        <w:t>Event Graph – DESpy Relationships</w:t>
      </w:r>
    </w:p>
    <w:p w14:paraId="4C70E3FE" w14:textId="77777777" w:rsidR="0037770C" w:rsidRDefault="007A3DC3" w:rsidP="0037770C">
      <w:pPr>
        <w:pStyle w:val="BodyText"/>
      </w:pPr>
      <w:r>
        <w:t xml:space="preserve">Every element of an Event Graph model corresponds directly to an element in DESpy. Thus, creating a Python implementation is less about </w:t>
      </w:r>
      <w:r w:rsidRPr="007A3DC3">
        <w:rPr>
          <w:i/>
        </w:rPr>
        <w:t>programming</w:t>
      </w:r>
      <w:r>
        <w:t xml:space="preserve"> as it is about </w:t>
      </w:r>
      <w:r w:rsidRPr="007A3DC3">
        <w:rPr>
          <w:i/>
        </w:rPr>
        <w:t>translating</w:t>
      </w:r>
      <w:r>
        <w:t>.</w:t>
      </w:r>
    </w:p>
    <w:tbl>
      <w:tblPr>
        <w:tblStyle w:val="TableGrid"/>
        <w:tblW w:w="0" w:type="auto"/>
        <w:jc w:val="center"/>
        <w:tblLook w:val="04A0" w:firstRow="1" w:lastRow="0" w:firstColumn="1" w:lastColumn="0" w:noHBand="0" w:noVBand="1"/>
      </w:tblPr>
      <w:tblGrid>
        <w:gridCol w:w="3865"/>
        <w:gridCol w:w="4765"/>
      </w:tblGrid>
      <w:tr w:rsidR="00BB6189" w:rsidRPr="000E32C5" w14:paraId="2D2FD18E" w14:textId="77777777" w:rsidTr="00E31E51">
        <w:trPr>
          <w:jc w:val="center"/>
        </w:trPr>
        <w:tc>
          <w:tcPr>
            <w:tcW w:w="3865" w:type="dxa"/>
          </w:tcPr>
          <w:p w14:paraId="21E766A9" w14:textId="77777777" w:rsidR="00BB6189" w:rsidRPr="000E32C5" w:rsidRDefault="000E32C5" w:rsidP="0037770C">
            <w:pPr>
              <w:pStyle w:val="BodyText"/>
              <w:ind w:firstLine="0"/>
              <w:rPr>
                <w:b/>
              </w:rPr>
            </w:pPr>
            <w:r w:rsidRPr="000E32C5">
              <w:rPr>
                <w:b/>
              </w:rPr>
              <w:t>Event Graph</w:t>
            </w:r>
          </w:p>
        </w:tc>
        <w:tc>
          <w:tcPr>
            <w:tcW w:w="4765" w:type="dxa"/>
          </w:tcPr>
          <w:p w14:paraId="455A1DA3" w14:textId="77777777" w:rsidR="00BB6189" w:rsidRPr="000E32C5" w:rsidRDefault="000E32C5" w:rsidP="0037770C">
            <w:pPr>
              <w:pStyle w:val="BodyText"/>
              <w:ind w:firstLine="0"/>
              <w:rPr>
                <w:b/>
              </w:rPr>
            </w:pPr>
            <w:r w:rsidRPr="000E32C5">
              <w:rPr>
                <w:b/>
              </w:rPr>
              <w:t>DESpy</w:t>
            </w:r>
          </w:p>
        </w:tc>
      </w:tr>
      <w:tr w:rsidR="00BB6189" w14:paraId="78277FED" w14:textId="77777777" w:rsidTr="00E31E51">
        <w:trPr>
          <w:jc w:val="center"/>
        </w:trPr>
        <w:tc>
          <w:tcPr>
            <w:tcW w:w="3865" w:type="dxa"/>
          </w:tcPr>
          <w:p w14:paraId="1E86F82C" w14:textId="77777777" w:rsidR="00BB6189" w:rsidRDefault="000E32C5" w:rsidP="0037770C">
            <w:pPr>
              <w:pStyle w:val="BodyText"/>
              <w:ind w:firstLine="0"/>
            </w:pPr>
            <w:r>
              <w:t>Model</w:t>
            </w:r>
          </w:p>
        </w:tc>
        <w:tc>
          <w:tcPr>
            <w:tcW w:w="4765" w:type="dxa"/>
          </w:tcPr>
          <w:p w14:paraId="3AEB83AE" w14:textId="77777777" w:rsidR="00BB6189" w:rsidRDefault="000E32C5" w:rsidP="0037770C">
            <w:pPr>
              <w:pStyle w:val="BodyText"/>
              <w:ind w:firstLine="0"/>
            </w:pPr>
            <w:r>
              <w:t xml:space="preserve">Subclass of </w:t>
            </w:r>
            <w:r w:rsidRPr="000E32C5">
              <w:rPr>
                <w:rStyle w:val="HTMLCode"/>
              </w:rPr>
              <w:t>SimEntityBase</w:t>
            </w:r>
          </w:p>
        </w:tc>
      </w:tr>
      <w:tr w:rsidR="00BB6189" w14:paraId="4B719C92" w14:textId="77777777" w:rsidTr="00E31E51">
        <w:trPr>
          <w:jc w:val="center"/>
        </w:trPr>
        <w:tc>
          <w:tcPr>
            <w:tcW w:w="3865" w:type="dxa"/>
          </w:tcPr>
          <w:p w14:paraId="1E639F83" w14:textId="77777777" w:rsidR="00BB6189" w:rsidRDefault="000E32C5" w:rsidP="0037770C">
            <w:pPr>
              <w:pStyle w:val="BodyText"/>
              <w:ind w:firstLine="0"/>
            </w:pPr>
            <w:r>
              <w:t>Parameter</w:t>
            </w:r>
          </w:p>
        </w:tc>
        <w:tc>
          <w:tcPr>
            <w:tcW w:w="4765" w:type="dxa"/>
          </w:tcPr>
          <w:p w14:paraId="6EEB142B" w14:textId="77777777" w:rsidR="00BB6189" w:rsidRDefault="000E32C5" w:rsidP="0037770C">
            <w:pPr>
              <w:pStyle w:val="BodyText"/>
              <w:ind w:firstLine="0"/>
            </w:pPr>
            <w:r>
              <w:t>Instance variable with value passed to constructor</w:t>
            </w:r>
          </w:p>
        </w:tc>
      </w:tr>
      <w:tr w:rsidR="00BB6189" w14:paraId="6B72E02B" w14:textId="77777777" w:rsidTr="00E31E51">
        <w:trPr>
          <w:jc w:val="center"/>
        </w:trPr>
        <w:tc>
          <w:tcPr>
            <w:tcW w:w="3865" w:type="dxa"/>
          </w:tcPr>
          <w:p w14:paraId="60907D0E" w14:textId="77777777" w:rsidR="00BB6189" w:rsidRDefault="000E32C5" w:rsidP="0037770C">
            <w:pPr>
              <w:pStyle w:val="BodyText"/>
              <w:ind w:firstLine="0"/>
            </w:pPr>
            <w:r>
              <w:t>State Variable</w:t>
            </w:r>
          </w:p>
        </w:tc>
        <w:tc>
          <w:tcPr>
            <w:tcW w:w="4765" w:type="dxa"/>
          </w:tcPr>
          <w:p w14:paraId="221A7122" w14:textId="77777777" w:rsidR="00BB6189" w:rsidRDefault="000E32C5" w:rsidP="0037770C">
            <w:pPr>
              <w:pStyle w:val="BodyText"/>
              <w:ind w:firstLine="0"/>
            </w:pPr>
            <w:r>
              <w:t xml:space="preserve">Instance variable with argument </w:t>
            </w:r>
            <w:r w:rsidRPr="000E32C5">
              <w:rPr>
                <w:i/>
              </w:rPr>
              <w:t>not</w:t>
            </w:r>
            <w:r>
              <w:t xml:space="preserve"> passed to constructor</w:t>
            </w:r>
          </w:p>
        </w:tc>
      </w:tr>
      <w:tr w:rsidR="000E32C5" w14:paraId="12C3CB9D" w14:textId="77777777" w:rsidTr="00E31E51">
        <w:trPr>
          <w:jc w:val="center"/>
        </w:trPr>
        <w:tc>
          <w:tcPr>
            <w:tcW w:w="3865" w:type="dxa"/>
          </w:tcPr>
          <w:p w14:paraId="310EC204" w14:textId="77777777" w:rsidR="000E32C5" w:rsidRDefault="000E32C5" w:rsidP="0037770C">
            <w:pPr>
              <w:pStyle w:val="BodyText"/>
              <w:ind w:firstLine="0"/>
            </w:pPr>
            <w:r>
              <w:t>Event</w:t>
            </w:r>
          </w:p>
        </w:tc>
        <w:tc>
          <w:tcPr>
            <w:tcW w:w="4765" w:type="dxa"/>
          </w:tcPr>
          <w:p w14:paraId="1E35D89D" w14:textId="77777777" w:rsidR="000E32C5" w:rsidRDefault="000E32C5" w:rsidP="0037770C">
            <w:pPr>
              <w:pStyle w:val="BodyText"/>
              <w:ind w:firstLine="0"/>
            </w:pPr>
            <w:r>
              <w:t>Instance method</w:t>
            </w:r>
            <w:r w:rsidR="00870022">
              <w:t>; names changed to lower-case</w:t>
            </w:r>
            <w:r w:rsidR="0061380A">
              <w:t xml:space="preserve"> in keeping </w:t>
            </w:r>
            <w:r w:rsidR="000D0D75">
              <w:t>w</w:t>
            </w:r>
            <w:r w:rsidR="0061380A">
              <w:t>ith Python conventions</w:t>
            </w:r>
          </w:p>
        </w:tc>
      </w:tr>
      <w:tr w:rsidR="000E32C5" w14:paraId="2E4C0416" w14:textId="77777777" w:rsidTr="00E31E51">
        <w:trPr>
          <w:jc w:val="center"/>
        </w:trPr>
        <w:tc>
          <w:tcPr>
            <w:tcW w:w="3865" w:type="dxa"/>
          </w:tcPr>
          <w:p w14:paraId="7C6711EF" w14:textId="77777777" w:rsidR="000E32C5" w:rsidRDefault="000E32C5" w:rsidP="0037770C">
            <w:pPr>
              <w:pStyle w:val="BodyText"/>
              <w:ind w:firstLine="0"/>
            </w:pPr>
            <w:r>
              <w:t>Scheduling Edge</w:t>
            </w:r>
          </w:p>
        </w:tc>
        <w:tc>
          <w:tcPr>
            <w:tcW w:w="4765" w:type="dxa"/>
          </w:tcPr>
          <w:p w14:paraId="1927FE1B" w14:textId="77777777" w:rsidR="000E32C5" w:rsidRDefault="000E32C5" w:rsidP="000E32C5">
            <w:pPr>
              <w:pStyle w:val="BodyText2"/>
            </w:pPr>
            <w:r>
              <w:t xml:space="preserve">Call to </w:t>
            </w:r>
            <w:r w:rsidRPr="000E32C5">
              <w:rPr>
                <w:rStyle w:val="HTMLCode"/>
              </w:rPr>
              <w:t>self.schedule()</w:t>
            </w:r>
            <w:r>
              <w:rPr>
                <w:rStyle w:val="HTMLCode"/>
              </w:rPr>
              <w:t xml:space="preserve"> </w:t>
            </w:r>
            <w:r>
              <w:t>with first argument the name of the scheduled event</w:t>
            </w:r>
          </w:p>
        </w:tc>
      </w:tr>
      <w:tr w:rsidR="000E32C5" w14:paraId="34305AC8" w14:textId="77777777" w:rsidTr="00E31E51">
        <w:trPr>
          <w:jc w:val="center"/>
        </w:trPr>
        <w:tc>
          <w:tcPr>
            <w:tcW w:w="3865" w:type="dxa"/>
          </w:tcPr>
          <w:p w14:paraId="35459543" w14:textId="77777777" w:rsidR="000E32C5" w:rsidRDefault="000E32C5" w:rsidP="0037770C">
            <w:pPr>
              <w:pStyle w:val="BodyText"/>
              <w:ind w:firstLine="0"/>
            </w:pPr>
            <w:r>
              <w:t>Boolean condition on scheduling edge</w:t>
            </w:r>
          </w:p>
        </w:tc>
        <w:tc>
          <w:tcPr>
            <w:tcW w:w="4765" w:type="dxa"/>
          </w:tcPr>
          <w:p w14:paraId="497BF9F0" w14:textId="77777777" w:rsidR="000E32C5" w:rsidRDefault="000E32C5" w:rsidP="0037770C">
            <w:pPr>
              <w:pStyle w:val="BodyText"/>
              <w:ind w:firstLine="0"/>
            </w:pPr>
            <w:r>
              <w:t xml:space="preserve">Use </w:t>
            </w:r>
            <w:r w:rsidRPr="000E32C5">
              <w:rPr>
                <w:rStyle w:val="HTMLCode"/>
              </w:rPr>
              <w:t>if</w:t>
            </w:r>
            <w:r>
              <w:t xml:space="preserve"> test before calling </w:t>
            </w:r>
            <w:r w:rsidRPr="000E32C5">
              <w:rPr>
                <w:rStyle w:val="HTMLCode"/>
              </w:rPr>
              <w:t>self.schedule()</w:t>
            </w:r>
          </w:p>
        </w:tc>
      </w:tr>
      <w:tr w:rsidR="000E32C5" w14:paraId="2F2BD9E8" w14:textId="77777777" w:rsidTr="00E31E51">
        <w:trPr>
          <w:jc w:val="center"/>
        </w:trPr>
        <w:tc>
          <w:tcPr>
            <w:tcW w:w="3865" w:type="dxa"/>
          </w:tcPr>
          <w:p w14:paraId="3E178864" w14:textId="77777777" w:rsidR="000E32C5" w:rsidRDefault="000E32C5" w:rsidP="0037770C">
            <w:pPr>
              <w:pStyle w:val="BodyText"/>
              <w:ind w:firstLine="0"/>
            </w:pPr>
            <w:r>
              <w:t>Delay on scheduling edge</w:t>
            </w:r>
          </w:p>
        </w:tc>
        <w:tc>
          <w:tcPr>
            <w:tcW w:w="4765" w:type="dxa"/>
          </w:tcPr>
          <w:p w14:paraId="27D84716" w14:textId="77777777" w:rsidR="000E32C5" w:rsidRDefault="000E32C5" w:rsidP="0037770C">
            <w:pPr>
              <w:pStyle w:val="BodyText"/>
              <w:ind w:firstLine="0"/>
            </w:pPr>
            <w:r>
              <w:t xml:space="preserve">Second argument of call to </w:t>
            </w:r>
            <w:r w:rsidRPr="000E32C5">
              <w:rPr>
                <w:rStyle w:val="HTMLCode"/>
              </w:rPr>
              <w:t>self.schedule()</w:t>
            </w:r>
          </w:p>
        </w:tc>
      </w:tr>
      <w:tr w:rsidR="000E32C5" w14:paraId="208679B7" w14:textId="77777777" w:rsidTr="00E31E51">
        <w:trPr>
          <w:jc w:val="center"/>
        </w:trPr>
        <w:tc>
          <w:tcPr>
            <w:tcW w:w="3865" w:type="dxa"/>
          </w:tcPr>
          <w:p w14:paraId="405354A0" w14:textId="77777777" w:rsidR="000E32C5" w:rsidRDefault="000E32C5" w:rsidP="0037770C">
            <w:pPr>
              <w:pStyle w:val="BodyText"/>
              <w:ind w:firstLine="0"/>
            </w:pPr>
            <w:r>
              <w:t>Run event</w:t>
            </w:r>
          </w:p>
        </w:tc>
        <w:tc>
          <w:tcPr>
            <w:tcW w:w="4765" w:type="dxa"/>
          </w:tcPr>
          <w:p w14:paraId="57E25291" w14:textId="77777777" w:rsidR="000E32C5" w:rsidRDefault="000E32C5" w:rsidP="00E31E51">
            <w:pPr>
              <w:pStyle w:val="BodyText"/>
              <w:keepNext/>
              <w:ind w:firstLine="0"/>
            </w:pPr>
            <w:r w:rsidRPr="000E32C5">
              <w:rPr>
                <w:rStyle w:val="HTMLCode"/>
              </w:rPr>
              <w:t>reset()</w:t>
            </w:r>
            <w:r>
              <w:t xml:space="preserve"> method initializes state variables; </w:t>
            </w:r>
            <w:r w:rsidRPr="000E32C5">
              <w:rPr>
                <w:rStyle w:val="HTMLCode"/>
              </w:rPr>
              <w:t>run</w:t>
            </w:r>
            <w:r w:rsidR="000E4F04">
              <w:rPr>
                <w:rStyle w:val="HTMLCode"/>
              </w:rPr>
              <w:t>()</w:t>
            </w:r>
            <w:r>
              <w:t xml:space="preserve"> method schedules first event(s)</w:t>
            </w:r>
          </w:p>
        </w:tc>
      </w:tr>
    </w:tbl>
    <w:p w14:paraId="61F830AE" w14:textId="3548B296" w:rsidR="007A3DC3" w:rsidRDefault="00E31E51" w:rsidP="00E31E51">
      <w:pPr>
        <w:pStyle w:val="Caption"/>
      </w:pPr>
      <w:r>
        <w:t xml:space="preserve">Figure </w:t>
      </w:r>
      <w:r w:rsidR="00514A12">
        <w:rPr>
          <w:noProof/>
        </w:rPr>
        <w:fldChar w:fldCharType="begin"/>
      </w:r>
      <w:r w:rsidR="00514A12">
        <w:rPr>
          <w:noProof/>
        </w:rPr>
        <w:instrText xml:space="preserve"> SEQ Figure \* ARABIC </w:instrText>
      </w:r>
      <w:r w:rsidR="00514A12">
        <w:rPr>
          <w:noProof/>
        </w:rPr>
        <w:fldChar w:fldCharType="separate"/>
      </w:r>
      <w:r w:rsidR="00450515">
        <w:rPr>
          <w:noProof/>
        </w:rPr>
        <w:t>3</w:t>
      </w:r>
      <w:r w:rsidR="00514A12">
        <w:rPr>
          <w:noProof/>
        </w:rPr>
        <w:fldChar w:fldCharType="end"/>
      </w:r>
      <w:r>
        <w:t>. Event Graph/DESpy Translation</w:t>
      </w:r>
    </w:p>
    <w:p w14:paraId="09705CD4" w14:textId="77777777" w:rsidR="00E31E51" w:rsidRDefault="005165AB" w:rsidP="005165AB">
      <w:pPr>
        <w:pStyle w:val="Heading1"/>
      </w:pPr>
      <w:r>
        <w:t>Example: The Arrival Process</w:t>
      </w:r>
    </w:p>
    <w:p w14:paraId="36A5EDC9" w14:textId="77777777" w:rsidR="005165AB" w:rsidRDefault="00394888" w:rsidP="005165AB">
      <w:pPr>
        <w:pStyle w:val="BodyText"/>
      </w:pPr>
      <w:r>
        <w:t xml:space="preserve">The DESpy implementation of the Arrival Process in </w:t>
      </w:r>
      <w:r>
        <w:fldChar w:fldCharType="begin"/>
      </w:r>
      <w:r>
        <w:instrText xml:space="preserve"> REF _Ref521331361 \h </w:instrText>
      </w:r>
      <w:r>
        <w:fldChar w:fldCharType="separate"/>
      </w:r>
      <w:r>
        <w:t xml:space="preserve">Figure </w:t>
      </w:r>
      <w:r>
        <w:rPr>
          <w:noProof/>
        </w:rPr>
        <w:t>2</w:t>
      </w:r>
      <w:r>
        <w:fldChar w:fldCharType="end"/>
      </w:r>
      <w:r>
        <w:t xml:space="preserve"> is shown in </w:t>
      </w:r>
      <w:r w:rsidR="002C255E">
        <w:fldChar w:fldCharType="begin"/>
      </w:r>
      <w:r w:rsidR="002C255E">
        <w:instrText xml:space="preserve"> REF _Ref521333771 \h </w:instrText>
      </w:r>
      <w:r w:rsidR="002C255E">
        <w:fldChar w:fldCharType="separate"/>
      </w:r>
      <w:r w:rsidR="002C255E">
        <w:t xml:space="preserve">Figure </w:t>
      </w:r>
      <w:r w:rsidR="002C255E">
        <w:rPr>
          <w:noProof/>
        </w:rPr>
        <w:t>4</w:t>
      </w:r>
      <w:r w:rsidR="002C255E">
        <w:fldChar w:fldCharType="end"/>
      </w:r>
      <w:r w:rsidR="00E601DB">
        <w:t xml:space="preserve"> (with comments omitted for brevity)</w:t>
      </w:r>
      <w:r w:rsidR="002C255E">
        <w:t>.</w:t>
      </w:r>
    </w:p>
    <w:p w14:paraId="169FF769" w14:textId="77777777" w:rsidR="00B04F50" w:rsidRDefault="00D36D31" w:rsidP="00D36D31">
      <w:pPr>
        <w:pStyle w:val="HTMLPreformatted"/>
        <w:shd w:val="clear" w:color="auto" w:fill="FFFFFF"/>
        <w:rPr>
          <w:rFonts w:ascii="Menlo" w:hAnsi="Menlo" w:cs="Menlo"/>
          <w:i/>
          <w:iCs/>
          <w:color w:val="808080"/>
          <w:sz w:val="18"/>
          <w:szCs w:val="18"/>
        </w:rPr>
      </w:pPr>
      <w:r>
        <w:rPr>
          <w:rFonts w:ascii="Menlo" w:hAnsi="Menlo" w:cs="Menlo"/>
          <w:b/>
          <w:bCs/>
          <w:color w:val="000080"/>
          <w:sz w:val="18"/>
          <w:szCs w:val="18"/>
        </w:rPr>
        <w:lastRenderedPageBreak/>
        <w:t xml:space="preserve">from </w:t>
      </w:r>
      <w:r>
        <w:rPr>
          <w:rFonts w:ascii="Menlo" w:hAnsi="Menlo" w:cs="Menlo"/>
          <w:color w:val="000000"/>
          <w:sz w:val="18"/>
          <w:szCs w:val="18"/>
        </w:rPr>
        <w:t xml:space="preserve">simkit.simkit </w:t>
      </w:r>
      <w:r>
        <w:rPr>
          <w:rFonts w:ascii="Menlo" w:hAnsi="Menlo" w:cs="Menlo"/>
          <w:b/>
          <w:bCs/>
          <w:color w:val="000080"/>
          <w:sz w:val="18"/>
          <w:szCs w:val="18"/>
        </w:rPr>
        <w:t xml:space="preserve">import </w:t>
      </w:r>
      <w:r>
        <w:rPr>
          <w:rFonts w:ascii="Menlo" w:hAnsi="Menlo" w:cs="Menlo"/>
          <w:color w:val="000000"/>
          <w:sz w:val="18"/>
          <w:szCs w:val="18"/>
        </w:rPr>
        <w:t xml:space="preserve">SimEntityBase     </w:t>
      </w:r>
      <w:r>
        <w:rPr>
          <w:rFonts w:ascii="Menlo" w:hAnsi="Menlo" w:cs="Menlo"/>
          <w:i/>
          <w:iCs/>
          <w:color w:val="808080"/>
          <w:sz w:val="18"/>
          <w:szCs w:val="18"/>
        </w:rPr>
        <w:t># (1)</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math </w:t>
      </w:r>
      <w:r>
        <w:rPr>
          <w:rFonts w:ascii="Menlo" w:hAnsi="Menlo" w:cs="Menlo"/>
          <w:b/>
          <w:bCs/>
          <w:color w:val="000080"/>
          <w:sz w:val="18"/>
          <w:szCs w:val="18"/>
        </w:rPr>
        <w:t xml:space="preserve">import </w:t>
      </w:r>
      <w:r>
        <w:rPr>
          <w:rFonts w:ascii="Menlo" w:hAnsi="Menlo" w:cs="Menlo"/>
          <w:color w:val="000000"/>
          <w:sz w:val="18"/>
          <w:szCs w:val="18"/>
        </w:rPr>
        <w:t>nan</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class </w:t>
      </w:r>
      <w:r>
        <w:rPr>
          <w:rFonts w:ascii="Menlo" w:hAnsi="Menlo" w:cs="Menlo"/>
          <w:color w:val="000000"/>
          <w:sz w:val="18"/>
          <w:szCs w:val="18"/>
        </w:rPr>
        <w:t xml:space="preserve">ArrivalProcess(SimEntityBase):        </w:t>
      </w:r>
      <w:r>
        <w:rPr>
          <w:rFonts w:ascii="Menlo" w:hAnsi="Menlo" w:cs="Menlo"/>
          <w:i/>
          <w:iCs/>
          <w:color w:val="808080"/>
          <w:sz w:val="18"/>
          <w:szCs w:val="18"/>
        </w:rPr>
        <w:t># (2)</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b/>
          <w:bCs/>
          <w:color w:val="000080"/>
          <w:sz w:val="18"/>
          <w:szCs w:val="18"/>
        </w:rPr>
        <w:t xml:space="preserve">def </w:t>
      </w:r>
      <w:r>
        <w:rPr>
          <w:rFonts w:ascii="Menlo" w:hAnsi="Menlo" w:cs="Menlo"/>
          <w:color w:val="B200B2"/>
          <w:sz w:val="18"/>
          <w:szCs w:val="18"/>
        </w:rPr>
        <w:t>__init__</w:t>
      </w:r>
      <w:r>
        <w:rPr>
          <w:rFonts w:ascii="Menlo" w:hAnsi="Menlo" w:cs="Menlo"/>
          <w:color w:val="000000"/>
          <w:sz w:val="18"/>
          <w:szCs w:val="18"/>
        </w:rPr>
        <w:t>(</w:t>
      </w:r>
      <w:r>
        <w:rPr>
          <w:rFonts w:ascii="Menlo" w:hAnsi="Menlo" w:cs="Menlo"/>
          <w:color w:val="94558D"/>
          <w:sz w:val="18"/>
          <w:szCs w:val="18"/>
        </w:rPr>
        <w:t>self</w:t>
      </w:r>
      <w:r>
        <w:rPr>
          <w:rFonts w:ascii="Menlo" w:hAnsi="Menlo" w:cs="Menlo"/>
          <w:color w:val="000000"/>
          <w:sz w:val="18"/>
          <w:szCs w:val="18"/>
        </w:rPr>
        <w:t xml:space="preserve">, generator):          </w:t>
      </w:r>
      <w:r>
        <w:rPr>
          <w:rFonts w:ascii="Menlo" w:hAnsi="Menlo" w:cs="Menlo"/>
          <w:i/>
          <w:iCs/>
          <w:color w:val="808080"/>
          <w:sz w:val="18"/>
          <w:szCs w:val="18"/>
        </w:rPr>
        <w:t># (3)</w:t>
      </w:r>
      <w:r>
        <w:rPr>
          <w:rFonts w:ascii="Menlo" w:hAnsi="Menlo" w:cs="Menlo"/>
          <w:i/>
          <w:iCs/>
          <w:color w:val="808080"/>
          <w:sz w:val="18"/>
          <w:szCs w:val="18"/>
        </w:rPr>
        <w:br/>
        <w:t xml:space="preserve">        </w:t>
      </w:r>
      <w:r>
        <w:rPr>
          <w:rFonts w:ascii="Menlo" w:hAnsi="Menlo" w:cs="Menlo"/>
          <w:color w:val="000000"/>
          <w:sz w:val="18"/>
          <w:szCs w:val="18"/>
        </w:rPr>
        <w:t>SimEntityBase.</w:t>
      </w:r>
      <w:r>
        <w:rPr>
          <w:rFonts w:ascii="Menlo" w:hAnsi="Menlo" w:cs="Menlo"/>
          <w:color w:val="B200B2"/>
          <w:sz w:val="18"/>
          <w:szCs w:val="18"/>
        </w:rPr>
        <w:t>__init__</w:t>
      </w:r>
      <w:r>
        <w:rPr>
          <w:rFonts w:ascii="Menlo" w:hAnsi="Menlo" w:cs="Menlo"/>
          <w:color w:val="000000"/>
          <w:sz w:val="18"/>
          <w:szCs w:val="18"/>
        </w:rPr>
        <w:t>(</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94558D"/>
          <w:sz w:val="18"/>
          <w:szCs w:val="18"/>
        </w:rPr>
        <w:t>self</w:t>
      </w:r>
      <w:r>
        <w:rPr>
          <w:rFonts w:ascii="Menlo" w:hAnsi="Menlo" w:cs="Menlo"/>
          <w:color w:val="000000"/>
          <w:sz w:val="18"/>
          <w:szCs w:val="18"/>
        </w:rPr>
        <w:t>.generator</w:t>
      </w:r>
      <w:r w:rsidR="003327CA">
        <w:rPr>
          <w:rFonts w:ascii="Menlo" w:hAnsi="Menlo" w:cs="Menlo"/>
          <w:color w:val="000000"/>
          <w:sz w:val="18"/>
          <w:szCs w:val="18"/>
        </w:rPr>
        <w:t xml:space="preserve"> </w:t>
      </w:r>
      <w:r>
        <w:rPr>
          <w:rFonts w:ascii="Menlo" w:hAnsi="Menlo" w:cs="Menlo"/>
          <w:color w:val="000000"/>
          <w:sz w:val="18"/>
          <w:szCs w:val="18"/>
        </w:rPr>
        <w:t>=</w:t>
      </w:r>
      <w:r w:rsidR="003327CA">
        <w:rPr>
          <w:rFonts w:ascii="Menlo" w:hAnsi="Menlo" w:cs="Menlo"/>
          <w:color w:val="000000"/>
          <w:sz w:val="18"/>
          <w:szCs w:val="18"/>
        </w:rPr>
        <w:t xml:space="preserve"> </w:t>
      </w:r>
      <w:r>
        <w:rPr>
          <w:rFonts w:ascii="Menlo" w:hAnsi="Menlo" w:cs="Menlo"/>
          <w:color w:val="000000"/>
          <w:sz w:val="18"/>
          <w:szCs w:val="18"/>
        </w:rPr>
        <w:t>generator</w:t>
      </w:r>
      <w:r>
        <w:rPr>
          <w:rFonts w:ascii="Menlo" w:hAnsi="Menlo" w:cs="Menlo"/>
          <w:color w:val="000000"/>
          <w:sz w:val="18"/>
          <w:szCs w:val="18"/>
        </w:rPr>
        <w:br/>
        <w:t xml:space="preserve">        </w:t>
      </w:r>
      <w:r>
        <w:rPr>
          <w:rFonts w:ascii="Menlo" w:hAnsi="Menlo" w:cs="Menlo"/>
          <w:color w:val="94558D"/>
          <w:sz w:val="18"/>
          <w:szCs w:val="18"/>
        </w:rPr>
        <w:t>self</w:t>
      </w:r>
      <w:r>
        <w:rPr>
          <w:rFonts w:ascii="Menlo" w:hAnsi="Menlo" w:cs="Menlo"/>
          <w:color w:val="000000"/>
          <w:sz w:val="18"/>
          <w:szCs w:val="18"/>
        </w:rPr>
        <w:t>.number_arrivals = nan</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def </w:t>
      </w:r>
      <w:r>
        <w:rPr>
          <w:rFonts w:ascii="Menlo" w:hAnsi="Menlo" w:cs="Menlo"/>
          <w:color w:val="000000"/>
          <w:sz w:val="18"/>
          <w:szCs w:val="18"/>
        </w:rPr>
        <w:t>reset(</w:t>
      </w:r>
      <w:r>
        <w:rPr>
          <w:rFonts w:ascii="Menlo" w:hAnsi="Menlo" w:cs="Menlo"/>
          <w:color w:val="94558D"/>
          <w:sz w:val="18"/>
          <w:szCs w:val="18"/>
        </w:rPr>
        <w:t>self</w:t>
      </w:r>
      <w:r>
        <w:rPr>
          <w:rFonts w:ascii="Menlo" w:hAnsi="Menlo" w:cs="Menlo"/>
          <w:color w:val="000000"/>
          <w:sz w:val="18"/>
          <w:szCs w:val="18"/>
        </w:rPr>
        <w:t xml:space="preserve">):                        </w:t>
      </w:r>
      <w:r>
        <w:rPr>
          <w:rFonts w:ascii="Menlo" w:hAnsi="Menlo" w:cs="Menlo"/>
          <w:i/>
          <w:iCs/>
          <w:color w:val="808080"/>
          <w:sz w:val="18"/>
          <w:szCs w:val="18"/>
        </w:rPr>
        <w:t># (4)</w:t>
      </w:r>
    </w:p>
    <w:p w14:paraId="11E34440" w14:textId="77777777" w:rsidR="00D36D31" w:rsidRDefault="00B04F50" w:rsidP="00D36D31">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SimEntityBase.reset(</w:t>
      </w:r>
      <w:r>
        <w:rPr>
          <w:rFonts w:ascii="Menlo" w:hAnsi="Menlo" w:cs="Menlo"/>
          <w:color w:val="94558D"/>
          <w:sz w:val="18"/>
          <w:szCs w:val="18"/>
        </w:rPr>
        <w:t>self</w:t>
      </w:r>
      <w:r>
        <w:rPr>
          <w:rFonts w:ascii="Menlo" w:hAnsi="Menlo" w:cs="Menlo"/>
          <w:color w:val="000000"/>
          <w:sz w:val="18"/>
          <w:szCs w:val="18"/>
        </w:rPr>
        <w:t>)</w:t>
      </w:r>
      <w:r w:rsidR="00D36D31">
        <w:rPr>
          <w:rFonts w:ascii="Menlo" w:hAnsi="Menlo" w:cs="Menlo"/>
          <w:i/>
          <w:iCs/>
          <w:color w:val="808080"/>
          <w:sz w:val="18"/>
          <w:szCs w:val="18"/>
        </w:rPr>
        <w:br/>
        <w:t xml:space="preserve">        </w:t>
      </w:r>
      <w:r w:rsidR="00D36D31">
        <w:rPr>
          <w:rFonts w:ascii="Menlo" w:hAnsi="Menlo" w:cs="Menlo"/>
          <w:color w:val="94558D"/>
          <w:sz w:val="18"/>
          <w:szCs w:val="18"/>
        </w:rPr>
        <w:t>self</w:t>
      </w:r>
      <w:r w:rsidR="00D36D31">
        <w:rPr>
          <w:rFonts w:ascii="Menlo" w:hAnsi="Menlo" w:cs="Menlo"/>
          <w:color w:val="000000"/>
          <w:sz w:val="18"/>
          <w:szCs w:val="18"/>
        </w:rPr>
        <w:t xml:space="preserve">.number_arrivals = </w:t>
      </w:r>
      <w:r w:rsidR="00D36D31">
        <w:rPr>
          <w:rFonts w:ascii="Menlo" w:hAnsi="Menlo" w:cs="Menlo"/>
          <w:color w:val="0000FF"/>
          <w:sz w:val="18"/>
          <w:szCs w:val="18"/>
        </w:rPr>
        <w:t>0</w:t>
      </w:r>
      <w:r w:rsidR="00D36D31">
        <w:rPr>
          <w:rFonts w:ascii="Menlo" w:hAnsi="Menlo" w:cs="Menlo"/>
          <w:color w:val="0000FF"/>
          <w:sz w:val="18"/>
          <w:szCs w:val="18"/>
        </w:rPr>
        <w:br/>
      </w:r>
      <w:r w:rsidR="00D36D31">
        <w:rPr>
          <w:rFonts w:ascii="Menlo" w:hAnsi="Menlo" w:cs="Menlo"/>
          <w:color w:val="0000FF"/>
          <w:sz w:val="18"/>
          <w:szCs w:val="18"/>
        </w:rPr>
        <w:br/>
        <w:t xml:space="preserve">    </w:t>
      </w:r>
      <w:r w:rsidR="00D36D31">
        <w:rPr>
          <w:rFonts w:ascii="Menlo" w:hAnsi="Menlo" w:cs="Menlo"/>
          <w:b/>
          <w:bCs/>
          <w:color w:val="000080"/>
          <w:sz w:val="18"/>
          <w:szCs w:val="18"/>
        </w:rPr>
        <w:t xml:space="preserve">def </w:t>
      </w:r>
      <w:r w:rsidR="00D36D31">
        <w:rPr>
          <w:rFonts w:ascii="Menlo" w:hAnsi="Menlo" w:cs="Menlo"/>
          <w:color w:val="000000"/>
          <w:sz w:val="18"/>
          <w:szCs w:val="18"/>
        </w:rPr>
        <w:t>run(</w:t>
      </w:r>
      <w:r w:rsidR="00D36D31">
        <w:rPr>
          <w:rFonts w:ascii="Menlo" w:hAnsi="Menlo" w:cs="Menlo"/>
          <w:color w:val="94558D"/>
          <w:sz w:val="18"/>
          <w:szCs w:val="18"/>
        </w:rPr>
        <w:t>self</w:t>
      </w:r>
      <w:r w:rsidR="00D36D31">
        <w:rPr>
          <w:rFonts w:ascii="Menlo" w:hAnsi="Menlo" w:cs="Menlo"/>
          <w:color w:val="000000"/>
          <w:sz w:val="18"/>
          <w:szCs w:val="18"/>
        </w:rPr>
        <w:t xml:space="preserve">):                          </w:t>
      </w:r>
      <w:r w:rsidR="00D36D31">
        <w:rPr>
          <w:rFonts w:ascii="Menlo" w:hAnsi="Menlo" w:cs="Menlo"/>
          <w:i/>
          <w:iCs/>
          <w:color w:val="808080"/>
          <w:sz w:val="18"/>
          <w:szCs w:val="18"/>
        </w:rPr>
        <w:t># (5)</w:t>
      </w:r>
      <w:r w:rsidR="00D36D31">
        <w:rPr>
          <w:rFonts w:ascii="Menlo" w:hAnsi="Menlo" w:cs="Menlo"/>
          <w:i/>
          <w:iCs/>
          <w:color w:val="808080"/>
          <w:sz w:val="18"/>
          <w:szCs w:val="18"/>
        </w:rPr>
        <w:br/>
        <w:t xml:space="preserve">        </w:t>
      </w:r>
      <w:r w:rsidR="00D36D31">
        <w:rPr>
          <w:rFonts w:ascii="Menlo" w:hAnsi="Menlo" w:cs="Menlo"/>
          <w:color w:val="94558D"/>
          <w:sz w:val="18"/>
          <w:szCs w:val="18"/>
        </w:rPr>
        <w:t>self</w:t>
      </w:r>
      <w:r w:rsidR="00D36D31">
        <w:rPr>
          <w:rFonts w:ascii="Menlo" w:hAnsi="Menlo" w:cs="Menlo"/>
          <w:color w:val="000000"/>
          <w:sz w:val="18"/>
          <w:szCs w:val="18"/>
        </w:rPr>
        <w:t>.notify_state_change(</w:t>
      </w:r>
      <w:r w:rsidR="00D36D31">
        <w:rPr>
          <w:rFonts w:ascii="Menlo" w:hAnsi="Menlo" w:cs="Menlo"/>
          <w:b/>
          <w:bCs/>
          <w:color w:val="008080"/>
          <w:sz w:val="18"/>
          <w:szCs w:val="18"/>
        </w:rPr>
        <w:t>"number_arrivals"</w:t>
      </w:r>
      <w:r w:rsidR="00D36D31">
        <w:rPr>
          <w:rFonts w:ascii="Menlo" w:hAnsi="Menlo" w:cs="Menlo"/>
          <w:color w:val="000000"/>
          <w:sz w:val="18"/>
          <w:szCs w:val="18"/>
        </w:rPr>
        <w:t xml:space="preserve">, </w:t>
      </w:r>
      <w:r w:rsidR="00D36D31">
        <w:rPr>
          <w:rFonts w:ascii="Menlo" w:hAnsi="Menlo" w:cs="Menlo"/>
          <w:color w:val="94558D"/>
          <w:sz w:val="18"/>
          <w:szCs w:val="18"/>
        </w:rPr>
        <w:t>self</w:t>
      </w:r>
      <w:r w:rsidR="00D36D31">
        <w:rPr>
          <w:rFonts w:ascii="Menlo" w:hAnsi="Menlo" w:cs="Menlo"/>
          <w:color w:val="000000"/>
          <w:sz w:val="18"/>
          <w:szCs w:val="18"/>
        </w:rPr>
        <w:t>.number_arrivals)</w:t>
      </w:r>
      <w:r w:rsidR="00D36D31">
        <w:rPr>
          <w:rFonts w:ascii="Menlo" w:hAnsi="Menlo" w:cs="Menlo"/>
          <w:color w:val="000000"/>
          <w:sz w:val="18"/>
          <w:szCs w:val="18"/>
        </w:rPr>
        <w:br/>
      </w:r>
      <w:r w:rsidR="00D36D31">
        <w:rPr>
          <w:rFonts w:ascii="Menlo" w:hAnsi="Menlo" w:cs="Menlo"/>
          <w:color w:val="000000"/>
          <w:sz w:val="18"/>
          <w:szCs w:val="18"/>
        </w:rPr>
        <w:br/>
        <w:t xml:space="preserve">        </w:t>
      </w:r>
      <w:r w:rsidR="00D36D31">
        <w:rPr>
          <w:rFonts w:ascii="Menlo" w:hAnsi="Menlo" w:cs="Menlo"/>
          <w:color w:val="94558D"/>
          <w:sz w:val="18"/>
          <w:szCs w:val="18"/>
        </w:rPr>
        <w:t>self</w:t>
      </w:r>
      <w:r w:rsidR="00D36D31">
        <w:rPr>
          <w:rFonts w:ascii="Menlo" w:hAnsi="Menlo" w:cs="Menlo"/>
          <w:color w:val="000000"/>
          <w:sz w:val="18"/>
          <w:szCs w:val="18"/>
        </w:rPr>
        <w:t>.schedule(</w:t>
      </w:r>
      <w:r w:rsidR="00D36D31">
        <w:rPr>
          <w:rFonts w:ascii="Menlo" w:hAnsi="Menlo" w:cs="Menlo"/>
          <w:b/>
          <w:bCs/>
          <w:color w:val="008080"/>
          <w:sz w:val="18"/>
          <w:szCs w:val="18"/>
        </w:rPr>
        <w:t>'arrival'</w:t>
      </w:r>
      <w:r w:rsidR="00D36D31">
        <w:rPr>
          <w:rFonts w:ascii="Menlo" w:hAnsi="Menlo" w:cs="Menlo"/>
          <w:color w:val="000000"/>
          <w:sz w:val="18"/>
          <w:szCs w:val="18"/>
        </w:rPr>
        <w:t xml:space="preserve">, </w:t>
      </w:r>
      <w:r w:rsidR="00D36D31">
        <w:rPr>
          <w:rFonts w:ascii="Menlo" w:hAnsi="Menlo" w:cs="Menlo"/>
          <w:color w:val="94558D"/>
          <w:sz w:val="18"/>
          <w:szCs w:val="18"/>
        </w:rPr>
        <w:t>self</w:t>
      </w:r>
      <w:r w:rsidR="00D36D31">
        <w:rPr>
          <w:rFonts w:ascii="Menlo" w:hAnsi="Menlo" w:cs="Menlo"/>
          <w:color w:val="000000"/>
          <w:sz w:val="18"/>
          <w:szCs w:val="18"/>
        </w:rPr>
        <w:t>.generator.generate())</w:t>
      </w:r>
      <w:r w:rsidR="00D36D31">
        <w:rPr>
          <w:rFonts w:ascii="Menlo" w:hAnsi="Menlo" w:cs="Menlo"/>
          <w:color w:val="000000"/>
          <w:sz w:val="18"/>
          <w:szCs w:val="18"/>
        </w:rPr>
        <w:br/>
      </w:r>
      <w:r w:rsidR="00D36D31">
        <w:rPr>
          <w:rFonts w:ascii="Menlo" w:hAnsi="Menlo" w:cs="Menlo"/>
          <w:color w:val="000000"/>
          <w:sz w:val="18"/>
          <w:szCs w:val="18"/>
        </w:rPr>
        <w:br/>
        <w:t xml:space="preserve">    </w:t>
      </w:r>
      <w:r w:rsidR="00D36D31">
        <w:rPr>
          <w:rFonts w:ascii="Menlo" w:hAnsi="Menlo" w:cs="Menlo"/>
          <w:b/>
          <w:bCs/>
          <w:color w:val="000080"/>
          <w:sz w:val="18"/>
          <w:szCs w:val="18"/>
        </w:rPr>
        <w:t xml:space="preserve">def </w:t>
      </w:r>
      <w:r w:rsidR="00D36D31">
        <w:rPr>
          <w:rFonts w:ascii="Menlo" w:hAnsi="Menlo" w:cs="Menlo"/>
          <w:color w:val="000000"/>
          <w:sz w:val="18"/>
          <w:szCs w:val="18"/>
        </w:rPr>
        <w:t>arrival(</w:t>
      </w:r>
      <w:r w:rsidR="00D36D31">
        <w:rPr>
          <w:rFonts w:ascii="Menlo" w:hAnsi="Menlo" w:cs="Menlo"/>
          <w:color w:val="94558D"/>
          <w:sz w:val="18"/>
          <w:szCs w:val="18"/>
        </w:rPr>
        <w:t>self</w:t>
      </w:r>
      <w:r w:rsidR="00D36D31">
        <w:rPr>
          <w:rFonts w:ascii="Menlo" w:hAnsi="Menlo" w:cs="Menlo"/>
          <w:color w:val="000000"/>
          <w:sz w:val="18"/>
          <w:szCs w:val="18"/>
        </w:rPr>
        <w:t xml:space="preserve">):                      </w:t>
      </w:r>
      <w:r w:rsidR="00D36D31">
        <w:rPr>
          <w:rFonts w:ascii="Menlo" w:hAnsi="Menlo" w:cs="Menlo"/>
          <w:i/>
          <w:iCs/>
          <w:color w:val="808080"/>
          <w:sz w:val="18"/>
          <w:szCs w:val="18"/>
        </w:rPr>
        <w:t># (6)</w:t>
      </w:r>
      <w:r w:rsidR="00D36D31">
        <w:rPr>
          <w:rFonts w:ascii="Menlo" w:hAnsi="Menlo" w:cs="Menlo"/>
          <w:i/>
          <w:iCs/>
          <w:color w:val="808080"/>
          <w:sz w:val="18"/>
          <w:szCs w:val="18"/>
        </w:rPr>
        <w:br/>
        <w:t xml:space="preserve">        </w:t>
      </w:r>
      <w:r w:rsidR="00D36D31">
        <w:rPr>
          <w:rFonts w:ascii="Menlo" w:hAnsi="Menlo" w:cs="Menlo"/>
          <w:color w:val="94558D"/>
          <w:sz w:val="18"/>
          <w:szCs w:val="18"/>
        </w:rPr>
        <w:t>self</w:t>
      </w:r>
      <w:r w:rsidR="00D36D31">
        <w:rPr>
          <w:rFonts w:ascii="Menlo" w:hAnsi="Menlo" w:cs="Menlo"/>
          <w:color w:val="000000"/>
          <w:sz w:val="18"/>
          <w:szCs w:val="18"/>
        </w:rPr>
        <w:t xml:space="preserve">.number_arrivals += </w:t>
      </w:r>
      <w:r w:rsidR="00D36D31">
        <w:rPr>
          <w:rFonts w:ascii="Menlo" w:hAnsi="Menlo" w:cs="Menlo"/>
          <w:color w:val="0000FF"/>
          <w:sz w:val="18"/>
          <w:szCs w:val="18"/>
        </w:rPr>
        <w:t>1</w:t>
      </w:r>
      <w:r w:rsidR="00D36D31">
        <w:rPr>
          <w:rFonts w:ascii="Menlo" w:hAnsi="Menlo" w:cs="Menlo"/>
          <w:color w:val="0000FF"/>
          <w:sz w:val="18"/>
          <w:szCs w:val="18"/>
        </w:rPr>
        <w:br/>
        <w:t xml:space="preserve">        </w:t>
      </w:r>
      <w:r w:rsidR="00D36D31">
        <w:rPr>
          <w:rFonts w:ascii="Menlo" w:hAnsi="Menlo" w:cs="Menlo"/>
          <w:color w:val="94558D"/>
          <w:sz w:val="18"/>
          <w:szCs w:val="18"/>
        </w:rPr>
        <w:t>self</w:t>
      </w:r>
      <w:r w:rsidR="00D36D31">
        <w:rPr>
          <w:rFonts w:ascii="Menlo" w:hAnsi="Menlo" w:cs="Menlo"/>
          <w:color w:val="000000"/>
          <w:sz w:val="18"/>
          <w:szCs w:val="18"/>
        </w:rPr>
        <w:t>.notify_state_change(</w:t>
      </w:r>
      <w:r w:rsidR="00D36D31">
        <w:rPr>
          <w:rFonts w:ascii="Menlo" w:hAnsi="Menlo" w:cs="Menlo"/>
          <w:b/>
          <w:bCs/>
          <w:color w:val="008080"/>
          <w:sz w:val="18"/>
          <w:szCs w:val="18"/>
        </w:rPr>
        <w:t>"number_arrivals"</w:t>
      </w:r>
      <w:r w:rsidR="00D36D31">
        <w:rPr>
          <w:rFonts w:ascii="Menlo" w:hAnsi="Menlo" w:cs="Menlo"/>
          <w:color w:val="000000"/>
          <w:sz w:val="18"/>
          <w:szCs w:val="18"/>
        </w:rPr>
        <w:t xml:space="preserve">, </w:t>
      </w:r>
      <w:r w:rsidR="00D36D31">
        <w:rPr>
          <w:rFonts w:ascii="Menlo" w:hAnsi="Menlo" w:cs="Menlo"/>
          <w:color w:val="94558D"/>
          <w:sz w:val="18"/>
          <w:szCs w:val="18"/>
        </w:rPr>
        <w:t>self</w:t>
      </w:r>
      <w:r w:rsidR="00D36D31">
        <w:rPr>
          <w:rFonts w:ascii="Menlo" w:hAnsi="Menlo" w:cs="Menlo"/>
          <w:color w:val="000000"/>
          <w:sz w:val="18"/>
          <w:szCs w:val="18"/>
        </w:rPr>
        <w:t>.number_arrivals)</w:t>
      </w:r>
      <w:r w:rsidR="00D36D31">
        <w:rPr>
          <w:rFonts w:ascii="Menlo" w:hAnsi="Menlo" w:cs="Menlo"/>
          <w:color w:val="000000"/>
          <w:sz w:val="18"/>
          <w:szCs w:val="18"/>
        </w:rPr>
        <w:br/>
      </w:r>
      <w:r w:rsidR="00D36D31">
        <w:rPr>
          <w:rFonts w:ascii="Menlo" w:hAnsi="Menlo" w:cs="Menlo"/>
          <w:color w:val="000000"/>
          <w:sz w:val="18"/>
          <w:szCs w:val="18"/>
        </w:rPr>
        <w:br/>
        <w:t xml:space="preserve">        </w:t>
      </w:r>
      <w:r w:rsidR="00D36D31">
        <w:rPr>
          <w:rFonts w:ascii="Menlo" w:hAnsi="Menlo" w:cs="Menlo"/>
          <w:color w:val="94558D"/>
          <w:sz w:val="18"/>
          <w:szCs w:val="18"/>
        </w:rPr>
        <w:t>self</w:t>
      </w:r>
      <w:r w:rsidR="00D36D31">
        <w:rPr>
          <w:rFonts w:ascii="Menlo" w:hAnsi="Menlo" w:cs="Menlo"/>
          <w:color w:val="000000"/>
          <w:sz w:val="18"/>
          <w:szCs w:val="18"/>
        </w:rPr>
        <w:t>.schedule(</w:t>
      </w:r>
      <w:r w:rsidR="00D36D31">
        <w:rPr>
          <w:rFonts w:ascii="Menlo" w:hAnsi="Menlo" w:cs="Menlo"/>
          <w:b/>
          <w:bCs/>
          <w:color w:val="008080"/>
          <w:sz w:val="18"/>
          <w:szCs w:val="18"/>
        </w:rPr>
        <w:t>'arrival'</w:t>
      </w:r>
      <w:r w:rsidR="00D36D31">
        <w:rPr>
          <w:rFonts w:ascii="Menlo" w:hAnsi="Menlo" w:cs="Menlo"/>
          <w:color w:val="000000"/>
          <w:sz w:val="18"/>
          <w:szCs w:val="18"/>
        </w:rPr>
        <w:t xml:space="preserve">, </w:t>
      </w:r>
      <w:r w:rsidR="00D36D31">
        <w:rPr>
          <w:rFonts w:ascii="Menlo" w:hAnsi="Menlo" w:cs="Menlo"/>
          <w:color w:val="94558D"/>
          <w:sz w:val="18"/>
          <w:szCs w:val="18"/>
        </w:rPr>
        <w:t>self</w:t>
      </w:r>
      <w:r w:rsidR="00D36D31">
        <w:rPr>
          <w:rFonts w:ascii="Menlo" w:hAnsi="Menlo" w:cs="Menlo"/>
          <w:color w:val="000000"/>
          <w:sz w:val="18"/>
          <w:szCs w:val="18"/>
        </w:rPr>
        <w:t>.generator.generate())</w:t>
      </w:r>
    </w:p>
    <w:p w14:paraId="56BDFB34" w14:textId="77777777" w:rsidR="004D6B2C" w:rsidRPr="004D6B2C" w:rsidRDefault="004D6B2C" w:rsidP="004D6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Menlo" w:hAnsi="Menlo" w:cs="Menlo"/>
          <w:color w:val="000000"/>
          <w:sz w:val="18"/>
          <w:szCs w:val="18"/>
        </w:rPr>
      </w:pPr>
    </w:p>
    <w:p w14:paraId="515ADD52" w14:textId="0DA83D42" w:rsidR="004D6B2C" w:rsidRDefault="00394888" w:rsidP="00394888">
      <w:pPr>
        <w:pStyle w:val="Caption"/>
      </w:pPr>
      <w:bookmarkStart w:id="3" w:name="_Ref521333771"/>
      <w:r>
        <w:t xml:space="preserve">Figure </w:t>
      </w:r>
      <w:r w:rsidR="00514A12">
        <w:rPr>
          <w:noProof/>
        </w:rPr>
        <w:fldChar w:fldCharType="begin"/>
      </w:r>
      <w:r w:rsidR="00514A12">
        <w:rPr>
          <w:noProof/>
        </w:rPr>
        <w:instrText xml:space="preserve"> SEQ Figure \* ARABIC </w:instrText>
      </w:r>
      <w:r w:rsidR="00514A12">
        <w:rPr>
          <w:noProof/>
        </w:rPr>
        <w:fldChar w:fldCharType="separate"/>
      </w:r>
      <w:r w:rsidR="00450515">
        <w:rPr>
          <w:noProof/>
        </w:rPr>
        <w:t>4</w:t>
      </w:r>
      <w:r w:rsidR="00514A12">
        <w:rPr>
          <w:noProof/>
        </w:rPr>
        <w:fldChar w:fldCharType="end"/>
      </w:r>
      <w:bookmarkEnd w:id="3"/>
      <w:r>
        <w:t>. Arrival Process in DESpy</w:t>
      </w:r>
    </w:p>
    <w:p w14:paraId="25E96E0E" w14:textId="77777777" w:rsidR="00394888" w:rsidRDefault="007D222C" w:rsidP="00394888">
      <w:r>
        <w:t xml:space="preserve">The elements of the </w:t>
      </w:r>
      <w:r w:rsidRPr="007D222C">
        <w:rPr>
          <w:rStyle w:val="HTMLCode"/>
        </w:rPr>
        <w:t>ArrivalProcess</w:t>
      </w:r>
      <w:r>
        <w:t xml:space="preserve"> class in </w:t>
      </w:r>
      <w:r>
        <w:fldChar w:fldCharType="begin"/>
      </w:r>
      <w:r>
        <w:instrText xml:space="preserve"> REF _Ref521333771 \h </w:instrText>
      </w:r>
      <w:r>
        <w:fldChar w:fldCharType="separate"/>
      </w:r>
      <w:r>
        <w:t xml:space="preserve">Figure </w:t>
      </w:r>
      <w:r>
        <w:rPr>
          <w:noProof/>
        </w:rPr>
        <w:t>4</w:t>
      </w:r>
      <w:r>
        <w:fldChar w:fldCharType="end"/>
      </w:r>
      <w:r>
        <w:t xml:space="preserve"> are as follows:</w:t>
      </w:r>
    </w:p>
    <w:p w14:paraId="072FCBB5" w14:textId="77777777" w:rsidR="007D222C" w:rsidRDefault="007D222C" w:rsidP="007D222C">
      <w:pPr>
        <w:pStyle w:val="ListNumber"/>
      </w:pPr>
      <w:r>
        <w:t xml:space="preserve">Import </w:t>
      </w:r>
      <w:r w:rsidRPr="007D222C">
        <w:rPr>
          <w:rStyle w:val="HTMLCode"/>
        </w:rPr>
        <w:t>SimEntityBase</w:t>
      </w:r>
      <w:r>
        <w:t xml:space="preserve"> class so it can be used</w:t>
      </w:r>
    </w:p>
    <w:p w14:paraId="4FA69035" w14:textId="77777777" w:rsidR="007D222C" w:rsidRDefault="007D222C" w:rsidP="007D222C">
      <w:pPr>
        <w:pStyle w:val="ListNumber"/>
      </w:pPr>
      <w:r>
        <w:t xml:space="preserve">Define </w:t>
      </w:r>
      <w:r w:rsidRPr="007D222C">
        <w:rPr>
          <w:rStyle w:val="HTMLCode"/>
        </w:rPr>
        <w:t>ArrivalProcess</w:t>
      </w:r>
      <w:r>
        <w:t xml:space="preserve"> as a subclass of </w:t>
      </w:r>
      <w:r w:rsidRPr="007D222C">
        <w:rPr>
          <w:rStyle w:val="HTMLCode"/>
        </w:rPr>
        <w:t>SimEntityBase</w:t>
      </w:r>
    </w:p>
    <w:p w14:paraId="43F71699" w14:textId="4D32209C" w:rsidR="007D222C" w:rsidRDefault="00B04F50" w:rsidP="007D222C">
      <w:pPr>
        <w:pStyle w:val="ListNumber"/>
      </w:pPr>
      <w:r>
        <w:t xml:space="preserve">In the constructor, first call the super class constructor. Then define </w:t>
      </w:r>
      <w:r w:rsidRPr="00B04F50">
        <w:rPr>
          <w:rStyle w:val="HTMLCode"/>
        </w:rPr>
        <w:t>generator</w:t>
      </w:r>
      <w:r>
        <w:t xml:space="preserve"> as a parameter, set to the passed-in argument; then define </w:t>
      </w:r>
      <w:r w:rsidRPr="00B04F50">
        <w:rPr>
          <w:rStyle w:val="HTMLCode"/>
        </w:rPr>
        <w:t>number_arrivals</w:t>
      </w:r>
      <w:r>
        <w:t xml:space="preserve"> as a state variable.</w:t>
      </w:r>
      <w:r w:rsidR="00B076E1">
        <w:t xml:space="preserve"> Scalar state variables should ne initialized here to </w:t>
      </w:r>
      <w:r w:rsidR="00B076E1" w:rsidRPr="00B076E1">
        <w:rPr>
          <w:rStyle w:val="HTMLCode"/>
        </w:rPr>
        <w:t>nan</w:t>
      </w:r>
      <w:r w:rsidR="00B076E1">
        <w:t xml:space="preserve"> by convention – state variables actual initial values should be set in the </w:t>
      </w:r>
      <w:r w:rsidR="00B076E1" w:rsidRPr="00B076E1">
        <w:rPr>
          <w:rStyle w:val="HTMLCode"/>
        </w:rPr>
        <w:t>reset()</w:t>
      </w:r>
      <w:r w:rsidR="00B076E1">
        <w:t xml:space="preserve"> method.</w:t>
      </w:r>
    </w:p>
    <w:p w14:paraId="792AC126" w14:textId="6BDF8B6D" w:rsidR="00B04F50" w:rsidRDefault="00B04F50" w:rsidP="007D222C">
      <w:pPr>
        <w:pStyle w:val="ListNumber"/>
      </w:pPr>
      <w:r>
        <w:t xml:space="preserve">The </w:t>
      </w:r>
      <w:r w:rsidRPr="004F5872">
        <w:rPr>
          <w:rStyle w:val="HTMLCode"/>
        </w:rPr>
        <w:t>reset()</w:t>
      </w:r>
      <w:r>
        <w:t xml:space="preserve"> </w:t>
      </w:r>
      <w:r w:rsidR="00D31713">
        <w:t xml:space="preserve">method always invokes the super class </w:t>
      </w:r>
      <w:r w:rsidR="00D31713" w:rsidRPr="004F5872">
        <w:rPr>
          <w:rStyle w:val="HTMLCode"/>
        </w:rPr>
        <w:t>reset()</w:t>
      </w:r>
      <w:r w:rsidR="00D31713">
        <w:t xml:space="preserve"> method, then initializes all state variables (in this case just</w:t>
      </w:r>
      <w:r w:rsidR="004F5872">
        <w:t xml:space="preserve"> </w:t>
      </w:r>
      <w:r w:rsidR="004F5872" w:rsidRPr="004F5872">
        <w:rPr>
          <w:rStyle w:val="HTMLCode"/>
        </w:rPr>
        <w:t>number_arrivals</w:t>
      </w:r>
      <w:r w:rsidR="004F5872">
        <w:t>)</w:t>
      </w:r>
      <w:r w:rsidR="00EB2128">
        <w:t xml:space="preserve"> to their respective initial values as defined in the corresponding Event Graph model.</w:t>
      </w:r>
    </w:p>
    <w:p w14:paraId="7840B946" w14:textId="17CA68CF" w:rsidR="004F5872" w:rsidRDefault="000E4F04" w:rsidP="007D222C">
      <w:pPr>
        <w:pStyle w:val="ListNumber"/>
      </w:pPr>
      <w:r>
        <w:t xml:space="preserve">The </w:t>
      </w:r>
      <w:r w:rsidRPr="000E2A13">
        <w:rPr>
          <w:rStyle w:val="HTMLCode"/>
        </w:rPr>
        <w:t>run()</w:t>
      </w:r>
      <w:r>
        <w:t xml:space="preserve"> method</w:t>
      </w:r>
      <w:r w:rsidR="00870022">
        <w:t xml:space="preserve"> first notifies for the initial value of </w:t>
      </w:r>
      <w:r w:rsidR="00870022" w:rsidRPr="000E2A13">
        <w:rPr>
          <w:rStyle w:val="HTMLCode"/>
        </w:rPr>
        <w:t>number_arrivals</w:t>
      </w:r>
      <w:r w:rsidR="00870022">
        <w:t xml:space="preserve">, then schedules the first </w:t>
      </w:r>
      <w:r w:rsidR="00870022" w:rsidRPr="000E2A13">
        <w:rPr>
          <w:rStyle w:val="HTMLCode"/>
        </w:rPr>
        <w:t>arrival</w:t>
      </w:r>
      <w:r w:rsidR="00870022">
        <w:t xml:space="preserve"> event</w:t>
      </w:r>
      <w:r w:rsidR="000E2A13">
        <w:t xml:space="preserve"> with a delay generated by the </w:t>
      </w:r>
      <w:r w:rsidR="000E2A13" w:rsidRPr="000E2A13">
        <w:rPr>
          <w:rStyle w:val="HTMLCode"/>
        </w:rPr>
        <w:t>generator</w:t>
      </w:r>
      <w:r w:rsidR="000E2A13">
        <w:t xml:space="preserve"> parameter.</w:t>
      </w:r>
      <w:r w:rsidR="00DC1530">
        <w:t xml:space="preserve"> The </w:t>
      </w:r>
      <w:r w:rsidR="00DC1530" w:rsidRPr="00DC1530">
        <w:rPr>
          <w:rStyle w:val="HTMLCode"/>
        </w:rPr>
        <w:t>notify_state_change()</w:t>
      </w:r>
      <w:r w:rsidR="00DC1530">
        <w:t xml:space="preserve"> call should be made following every state transition so any “listeners” can be notified. A “state change listener” is typically one that computes appropriate statistics for that state. Another commonly used state change listener simply prints the state and its new value to the console. This is useful for debugging purposes.</w:t>
      </w:r>
    </w:p>
    <w:p w14:paraId="6610B6FA" w14:textId="7900D7D8" w:rsidR="000E2A13" w:rsidRDefault="00043B59" w:rsidP="007D222C">
      <w:pPr>
        <w:pStyle w:val="ListNumber"/>
      </w:pPr>
      <w:r>
        <w:t xml:space="preserve">The </w:t>
      </w:r>
      <w:r w:rsidRPr="00043B59">
        <w:rPr>
          <w:rStyle w:val="HTMLCode"/>
        </w:rPr>
        <w:t>arrival()</w:t>
      </w:r>
      <w:r>
        <w:t xml:space="preserve"> method performs the state transition, in this case incrementing </w:t>
      </w:r>
      <w:r w:rsidRPr="00043B59">
        <w:rPr>
          <w:rStyle w:val="HTMLCode"/>
        </w:rPr>
        <w:t>number_arrivals</w:t>
      </w:r>
      <w:r>
        <w:t xml:space="preserve"> by 1, notifying the state change, and scheduling the next </w:t>
      </w:r>
      <w:r w:rsidRPr="00043B59">
        <w:rPr>
          <w:rStyle w:val="HTMLCode"/>
        </w:rPr>
        <w:t>arrival</w:t>
      </w:r>
      <w:r>
        <w:t xml:space="preserve"> event.</w:t>
      </w:r>
    </w:p>
    <w:p w14:paraId="0579F9E1" w14:textId="2F99BAC3" w:rsidR="00660A1F" w:rsidRDefault="00660A1F" w:rsidP="00660A1F">
      <w:pPr>
        <w:pStyle w:val="Heading1"/>
      </w:pPr>
      <w:r>
        <w:lastRenderedPageBreak/>
        <w:t>Testing the Implementation</w:t>
      </w:r>
    </w:p>
    <w:p w14:paraId="306574E0" w14:textId="4C6C3C29" w:rsidR="00B920EA" w:rsidRDefault="00B920EA" w:rsidP="00B920EA">
      <w:pPr>
        <w:pStyle w:val="BodyText"/>
      </w:pPr>
      <w:r>
        <w:t xml:space="preserve">It is recommended that separate Python files be used to implement a model. A class like the </w:t>
      </w:r>
      <w:r w:rsidRPr="00B920EA">
        <w:rPr>
          <w:rStyle w:val="HTMLCode"/>
        </w:rPr>
        <w:t>ArrivalProcess</w:t>
      </w:r>
      <w:r>
        <w:t xml:space="preserve"> above can be used and re-used in many different configurations.</w:t>
      </w:r>
      <w:r w:rsidR="009F61DC">
        <w:t xml:space="preserve"> </w:t>
      </w:r>
      <w:r w:rsidR="00660A1F">
        <w:t>It is important to verify that an implementation accurately reflects its corresponding Event Graph model. A useful way to do that is to execute short runs in “verbose” mode with the state transitions being output.</w:t>
      </w:r>
    </w:p>
    <w:p w14:paraId="6F4CCCAE" w14:textId="1C968295" w:rsidR="00152359" w:rsidRDefault="00662061" w:rsidP="00B920EA">
      <w:pPr>
        <w:pStyle w:val="BodyText"/>
      </w:pPr>
      <w:r>
        <w:t>The following are useful steps in testing:</w:t>
      </w:r>
    </w:p>
    <w:p w14:paraId="67BFF749" w14:textId="784C737C" w:rsidR="0083388F" w:rsidRDefault="0083388F" w:rsidP="0083388F">
      <w:pPr>
        <w:pStyle w:val="ListNumber"/>
        <w:numPr>
          <w:ilvl w:val="0"/>
          <w:numId w:val="43"/>
        </w:numPr>
      </w:pPr>
      <w:r>
        <w:t xml:space="preserve">Instantiate any </w:t>
      </w:r>
      <w:r w:rsidRPr="0083388F">
        <w:rPr>
          <w:rStyle w:val="HTMLCode"/>
        </w:rPr>
        <w:t>RandomVariate</w:t>
      </w:r>
      <w:r>
        <w:t xml:space="preserve"> parameters</w:t>
      </w:r>
    </w:p>
    <w:p w14:paraId="194781D9" w14:textId="42B433FF" w:rsidR="0083388F" w:rsidRDefault="0083388F" w:rsidP="00662061">
      <w:pPr>
        <w:pStyle w:val="ListNumber"/>
        <w:numPr>
          <w:ilvl w:val="0"/>
          <w:numId w:val="43"/>
        </w:numPr>
      </w:pPr>
      <w:r>
        <w:t>Instantiate the component with all parameters</w:t>
      </w:r>
      <w:r w:rsidR="00D14D70">
        <w:t>; if not a stand-alone component, instantiate any other components to run the model.</w:t>
      </w:r>
    </w:p>
    <w:p w14:paraId="65364637" w14:textId="601537F2" w:rsidR="0083388F" w:rsidRDefault="0083388F" w:rsidP="00662061">
      <w:pPr>
        <w:pStyle w:val="ListNumber"/>
        <w:numPr>
          <w:ilvl w:val="0"/>
          <w:numId w:val="43"/>
        </w:numPr>
      </w:pPr>
      <w:r>
        <w:t xml:space="preserve">Instantiate a </w:t>
      </w:r>
      <w:r w:rsidRPr="0083388F">
        <w:rPr>
          <w:rStyle w:val="HTMLCode"/>
        </w:rPr>
        <w:t>SimpleStateChangeDumper</w:t>
      </w:r>
      <w:r>
        <w:t xml:space="preserve"> and add it as a state change listener to the component</w:t>
      </w:r>
    </w:p>
    <w:p w14:paraId="291025CB" w14:textId="159C1FCD" w:rsidR="0083388F" w:rsidRPr="0083388F" w:rsidRDefault="0083388F" w:rsidP="00662061">
      <w:pPr>
        <w:pStyle w:val="ListNumber"/>
        <w:numPr>
          <w:ilvl w:val="0"/>
          <w:numId w:val="43"/>
        </w:numPr>
        <w:rPr>
          <w:rStyle w:val="HTMLCode"/>
          <w:rFonts w:ascii="Times New Roman" w:hAnsi="Times New Roman"/>
          <w:sz w:val="24"/>
        </w:rPr>
      </w:pPr>
      <w:r>
        <w:t xml:space="preserve">Set </w:t>
      </w:r>
      <w:r w:rsidRPr="0083388F">
        <w:rPr>
          <w:rStyle w:val="HTMLCode"/>
        </w:rPr>
        <w:t>EventList.verbose</w:t>
      </w:r>
      <w:r>
        <w:t xml:space="preserve"> to </w:t>
      </w:r>
      <w:r w:rsidRPr="0083388F">
        <w:rPr>
          <w:rStyle w:val="HTMLCode"/>
        </w:rPr>
        <w:t>True</w:t>
      </w:r>
    </w:p>
    <w:p w14:paraId="217CA775" w14:textId="34361908" w:rsidR="0083388F" w:rsidRDefault="0083388F" w:rsidP="00662061">
      <w:pPr>
        <w:pStyle w:val="ListNumber"/>
        <w:numPr>
          <w:ilvl w:val="0"/>
          <w:numId w:val="43"/>
        </w:numPr>
      </w:pPr>
      <w:r>
        <w:t xml:space="preserve">Set </w:t>
      </w:r>
      <w:r w:rsidRPr="0083388F">
        <w:rPr>
          <w:rStyle w:val="HTMLCode"/>
        </w:rPr>
        <w:t>EventList.stop_at_time()</w:t>
      </w:r>
      <w:r>
        <w:t xml:space="preserve"> or </w:t>
      </w:r>
      <w:r w:rsidRPr="0083388F">
        <w:rPr>
          <w:rStyle w:val="HTMLCode"/>
        </w:rPr>
        <w:t>EventList.stop_on_event()</w:t>
      </w:r>
      <w:r>
        <w:t xml:space="preserve"> for relatively short runs.</w:t>
      </w:r>
    </w:p>
    <w:p w14:paraId="1A6B0F3E" w14:textId="2055493F" w:rsidR="0083388F" w:rsidRDefault="0083388F" w:rsidP="00662061">
      <w:pPr>
        <w:pStyle w:val="ListNumber"/>
        <w:numPr>
          <w:ilvl w:val="0"/>
          <w:numId w:val="43"/>
        </w:numPr>
      </w:pPr>
      <w:r>
        <w:t xml:space="preserve">Invoke </w:t>
      </w:r>
      <w:r w:rsidRPr="0083388F">
        <w:rPr>
          <w:rStyle w:val="HTMLCode"/>
        </w:rPr>
        <w:t>EventList.reset()</w:t>
      </w:r>
      <w:r>
        <w:t xml:space="preserve"> and </w:t>
      </w:r>
      <w:r w:rsidRPr="0083388F">
        <w:rPr>
          <w:rStyle w:val="HTMLCode"/>
        </w:rPr>
        <w:t>EventList.start_simulation()</w:t>
      </w:r>
      <w:r>
        <w:t xml:space="preserve"> to run the model</w:t>
      </w:r>
    </w:p>
    <w:p w14:paraId="02E7B02F" w14:textId="5027BC59" w:rsidR="00175010" w:rsidRDefault="001F24A6" w:rsidP="00175010">
      <w:pPr>
        <w:pStyle w:val="BodyText"/>
      </w:pPr>
      <w:r>
        <w:t xml:space="preserve">An example of a small test run in verbose mode is shown in </w:t>
      </w:r>
      <w:r>
        <w:fldChar w:fldCharType="begin"/>
      </w:r>
      <w:r>
        <w:instrText xml:space="preserve"> REF _Ref529175730 \h </w:instrText>
      </w:r>
      <w:r>
        <w:fldChar w:fldCharType="separate"/>
      </w:r>
      <w:r>
        <w:t xml:space="preserve">Figure </w:t>
      </w:r>
      <w:r>
        <w:rPr>
          <w:noProof/>
        </w:rPr>
        <w:t>5</w:t>
      </w:r>
      <w:r>
        <w:fldChar w:fldCharType="end"/>
      </w:r>
      <w:r>
        <w:t>.</w:t>
      </w:r>
    </w:p>
    <w:p w14:paraId="20C1532B" w14:textId="28626554" w:rsidR="00175010" w:rsidRDefault="00175010" w:rsidP="00175010">
      <w:pPr>
        <w:pStyle w:val="HTMLPreformatted"/>
        <w:shd w:val="clear" w:color="auto" w:fill="FFFFFF"/>
        <w:rPr>
          <w:rFonts w:ascii="Menlo" w:hAnsi="Menlo" w:cs="Menlo"/>
          <w:i/>
          <w:iCs/>
          <w:color w:val="80808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simkit.rand </w:t>
      </w:r>
      <w:r>
        <w:rPr>
          <w:rFonts w:ascii="Menlo" w:hAnsi="Menlo" w:cs="Menlo"/>
          <w:b/>
          <w:bCs/>
          <w:color w:val="000080"/>
          <w:sz w:val="18"/>
          <w:szCs w:val="18"/>
        </w:rPr>
        <w:t xml:space="preserve">import </w:t>
      </w:r>
      <w:r>
        <w:rPr>
          <w:rFonts w:ascii="Menlo" w:hAnsi="Menlo" w:cs="Menlo"/>
          <w:color w:val="000000"/>
          <w:sz w:val="18"/>
          <w:szCs w:val="18"/>
        </w:rPr>
        <w:t xml:space="preserve">RandomVariate </w:t>
      </w:r>
      <w:r>
        <w:rPr>
          <w:rFonts w:ascii="Menlo" w:hAnsi="Menlo" w:cs="Menlo"/>
          <w:i/>
          <w:iCs/>
          <w:color w:val="808080"/>
          <w:sz w:val="18"/>
          <w:szCs w:val="18"/>
        </w:rPr>
        <w:t># (1)</w:t>
      </w:r>
      <w:r>
        <w:rPr>
          <w:rFonts w:ascii="Menlo" w:hAnsi="Menlo" w:cs="Menlo"/>
          <w:i/>
          <w:iCs/>
          <w:color w:val="80808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simkit.base </w:t>
      </w:r>
      <w:r>
        <w:rPr>
          <w:rFonts w:ascii="Menlo" w:hAnsi="Menlo" w:cs="Menlo"/>
          <w:b/>
          <w:bCs/>
          <w:color w:val="000080"/>
          <w:sz w:val="18"/>
          <w:szCs w:val="18"/>
        </w:rPr>
        <w:t xml:space="preserve">import </w:t>
      </w:r>
      <w:r>
        <w:rPr>
          <w:rFonts w:ascii="Menlo" w:hAnsi="Menlo" w:cs="Menlo"/>
          <w:color w:val="000000"/>
          <w:sz w:val="18"/>
          <w:szCs w:val="18"/>
        </w:rPr>
        <w:t xml:space="preserve">EventList </w:t>
      </w:r>
      <w:r>
        <w:rPr>
          <w:rFonts w:ascii="Menlo" w:hAnsi="Menlo" w:cs="Menlo"/>
          <w:i/>
          <w:iCs/>
          <w:color w:val="808080"/>
          <w:sz w:val="18"/>
          <w:szCs w:val="18"/>
        </w:rPr>
        <w:t>#</w:t>
      </w:r>
      <w:r w:rsidR="00EC5305">
        <w:rPr>
          <w:rFonts w:ascii="Menlo" w:hAnsi="Menlo" w:cs="Menlo"/>
          <w:i/>
          <w:iCs/>
          <w:color w:val="808080"/>
          <w:sz w:val="18"/>
          <w:szCs w:val="18"/>
        </w:rPr>
        <w:t xml:space="preserve"> </w:t>
      </w:r>
      <w:r>
        <w:rPr>
          <w:rFonts w:ascii="Menlo" w:hAnsi="Menlo" w:cs="Menlo"/>
          <w:i/>
          <w:iCs/>
          <w:color w:val="808080"/>
          <w:sz w:val="18"/>
          <w:szCs w:val="18"/>
        </w:rPr>
        <w:t>(2)</w:t>
      </w:r>
      <w:r>
        <w:rPr>
          <w:rFonts w:ascii="Menlo" w:hAnsi="Menlo" w:cs="Menlo"/>
          <w:i/>
          <w:iCs/>
          <w:color w:val="80808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simkit.examples.arrivalprocess </w:t>
      </w:r>
      <w:r>
        <w:rPr>
          <w:rFonts w:ascii="Menlo" w:hAnsi="Menlo" w:cs="Menlo"/>
          <w:b/>
          <w:bCs/>
          <w:color w:val="000080"/>
          <w:sz w:val="18"/>
          <w:szCs w:val="18"/>
        </w:rPr>
        <w:t xml:space="preserve">import </w:t>
      </w:r>
      <w:r>
        <w:rPr>
          <w:rFonts w:ascii="Menlo" w:hAnsi="Menlo" w:cs="Menlo"/>
          <w:color w:val="000000"/>
          <w:sz w:val="18"/>
          <w:szCs w:val="18"/>
        </w:rPr>
        <w:t xml:space="preserve">ArrivalProcess </w:t>
      </w:r>
      <w:r>
        <w:rPr>
          <w:rFonts w:ascii="Menlo" w:hAnsi="Menlo" w:cs="Menlo"/>
          <w:i/>
          <w:iCs/>
          <w:color w:val="808080"/>
          <w:sz w:val="18"/>
          <w:szCs w:val="18"/>
        </w:rPr>
        <w:t># (3)</w:t>
      </w:r>
      <w:r>
        <w:rPr>
          <w:rFonts w:ascii="Menlo" w:hAnsi="Menlo" w:cs="Menlo"/>
          <w:i/>
          <w:iCs/>
          <w:color w:val="80808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simkit.simutil </w:t>
      </w:r>
      <w:r>
        <w:rPr>
          <w:rFonts w:ascii="Menlo" w:hAnsi="Menlo" w:cs="Menlo"/>
          <w:b/>
          <w:bCs/>
          <w:color w:val="000080"/>
          <w:sz w:val="18"/>
          <w:szCs w:val="18"/>
        </w:rPr>
        <w:t xml:space="preserve">import </w:t>
      </w:r>
      <w:r>
        <w:rPr>
          <w:rFonts w:ascii="Menlo" w:hAnsi="Menlo" w:cs="Menlo"/>
          <w:color w:val="000000"/>
          <w:sz w:val="18"/>
          <w:szCs w:val="18"/>
        </w:rPr>
        <w:t xml:space="preserve">SimpleStateChangeDumper </w:t>
      </w:r>
      <w:r>
        <w:rPr>
          <w:rFonts w:ascii="Menlo" w:hAnsi="Menlo" w:cs="Menlo"/>
          <w:i/>
          <w:iCs/>
          <w:color w:val="808080"/>
          <w:sz w:val="18"/>
          <w:szCs w:val="18"/>
        </w:rPr>
        <w:t># (4)</w:t>
      </w:r>
      <w:r>
        <w:rPr>
          <w:rFonts w:ascii="Menlo" w:hAnsi="Menlo" w:cs="Menlo"/>
          <w:i/>
          <w:iCs/>
          <w:color w:val="808080"/>
          <w:sz w:val="18"/>
          <w:szCs w:val="18"/>
        </w:rPr>
        <w:br/>
      </w:r>
      <w:r>
        <w:rPr>
          <w:rFonts w:ascii="Menlo" w:hAnsi="Menlo" w:cs="Menlo"/>
          <w:i/>
          <w:iCs/>
          <w:color w:val="808080"/>
          <w:sz w:val="18"/>
          <w:szCs w:val="18"/>
        </w:rPr>
        <w:br/>
      </w:r>
      <w:r>
        <w:rPr>
          <w:rFonts w:ascii="Menlo" w:hAnsi="Menlo" w:cs="Menlo"/>
          <w:color w:val="000000"/>
          <w:sz w:val="18"/>
          <w:szCs w:val="18"/>
        </w:rPr>
        <w:t>interarrival_time_generator = RandomVariate.instance(</w:t>
      </w:r>
      <w:r>
        <w:rPr>
          <w:rFonts w:ascii="Menlo" w:hAnsi="Menlo" w:cs="Menlo"/>
          <w:b/>
          <w:bCs/>
          <w:color w:val="008080"/>
          <w:sz w:val="18"/>
          <w:szCs w:val="18"/>
        </w:rPr>
        <w:t>'Exponential'</w:t>
      </w:r>
      <w:r>
        <w:rPr>
          <w:rFonts w:ascii="Menlo" w:hAnsi="Menlo" w:cs="Menlo"/>
          <w:color w:val="000000"/>
          <w:sz w:val="18"/>
          <w:szCs w:val="18"/>
        </w:rPr>
        <w:t xml:space="preserve">, </w:t>
      </w:r>
      <w:r>
        <w:rPr>
          <w:rFonts w:ascii="Menlo" w:hAnsi="Menlo" w:cs="Menlo"/>
          <w:color w:val="660099"/>
          <w:sz w:val="18"/>
          <w:szCs w:val="18"/>
        </w:rPr>
        <w:t>mean</w:t>
      </w:r>
      <w:r>
        <w:rPr>
          <w:rFonts w:ascii="Menlo" w:hAnsi="Menlo" w:cs="Menlo"/>
          <w:color w:val="000000"/>
          <w:sz w:val="18"/>
          <w:szCs w:val="18"/>
        </w:rPr>
        <w:t>=</w:t>
      </w:r>
      <w:r>
        <w:rPr>
          <w:rFonts w:ascii="Menlo" w:hAnsi="Menlo" w:cs="Menlo"/>
          <w:color w:val="0000FF"/>
          <w:sz w:val="18"/>
          <w:szCs w:val="18"/>
        </w:rPr>
        <w:t>1.7</w:t>
      </w:r>
      <w:r>
        <w:rPr>
          <w:rFonts w:ascii="Menlo" w:hAnsi="Menlo" w:cs="Menlo"/>
          <w:color w:val="000000"/>
          <w:sz w:val="18"/>
          <w:szCs w:val="18"/>
        </w:rPr>
        <w:t xml:space="preserve">) </w:t>
      </w:r>
      <w:r>
        <w:rPr>
          <w:rFonts w:ascii="Menlo" w:hAnsi="Menlo" w:cs="Menlo"/>
          <w:i/>
          <w:iCs/>
          <w:color w:val="808080"/>
          <w:sz w:val="18"/>
          <w:szCs w:val="18"/>
        </w:rPr>
        <w:t>#(5)</w:t>
      </w:r>
      <w:r>
        <w:rPr>
          <w:rFonts w:ascii="Menlo" w:hAnsi="Menlo" w:cs="Menlo"/>
          <w:i/>
          <w:iCs/>
          <w:color w:val="808080"/>
          <w:sz w:val="18"/>
          <w:szCs w:val="18"/>
        </w:rPr>
        <w:br/>
      </w:r>
      <w:r>
        <w:rPr>
          <w:rFonts w:ascii="Menlo" w:hAnsi="Menlo" w:cs="Menlo"/>
          <w:i/>
          <w:iCs/>
          <w:color w:val="808080"/>
          <w:sz w:val="18"/>
          <w:szCs w:val="18"/>
        </w:rPr>
        <w:br/>
      </w:r>
      <w:r>
        <w:rPr>
          <w:rFonts w:ascii="Menlo" w:hAnsi="Menlo" w:cs="Menlo"/>
          <w:color w:val="000000"/>
          <w:sz w:val="18"/>
          <w:szCs w:val="18"/>
        </w:rPr>
        <w:t xml:space="preserve">arrival_process = ArrivalProcess(interarrival_time_generator) </w:t>
      </w:r>
      <w:r>
        <w:rPr>
          <w:rFonts w:ascii="Menlo" w:hAnsi="Menlo" w:cs="Menlo"/>
          <w:i/>
          <w:iCs/>
          <w:color w:val="808080"/>
          <w:sz w:val="18"/>
          <w:szCs w:val="18"/>
        </w:rPr>
        <w:t>#(6)</w:t>
      </w:r>
      <w:r>
        <w:rPr>
          <w:rFonts w:ascii="Menlo" w:hAnsi="Menlo" w:cs="Menlo"/>
          <w:i/>
          <w:iCs/>
          <w:color w:val="808080"/>
          <w:sz w:val="18"/>
          <w:szCs w:val="18"/>
        </w:rPr>
        <w:br/>
      </w:r>
      <w:r>
        <w:rPr>
          <w:rFonts w:ascii="Menlo" w:hAnsi="Menlo" w:cs="Menlo"/>
          <w:color w:val="000080"/>
          <w:sz w:val="18"/>
          <w:szCs w:val="18"/>
        </w:rPr>
        <w:t>print</w:t>
      </w:r>
      <w:r>
        <w:rPr>
          <w:rFonts w:ascii="Menlo" w:hAnsi="Menlo" w:cs="Menlo"/>
          <w:color w:val="000000"/>
          <w:sz w:val="18"/>
          <w:szCs w:val="18"/>
        </w:rPr>
        <w:t xml:space="preserve">(arrival_process.describe()) </w:t>
      </w:r>
      <w:r>
        <w:rPr>
          <w:rFonts w:ascii="Menlo" w:hAnsi="Menlo" w:cs="Menlo"/>
          <w:i/>
          <w:iCs/>
          <w:color w:val="808080"/>
          <w:sz w:val="18"/>
          <w:szCs w:val="18"/>
        </w:rPr>
        <w:t># (7)</w:t>
      </w:r>
      <w:r>
        <w:rPr>
          <w:rFonts w:ascii="Menlo" w:hAnsi="Menlo" w:cs="Menlo"/>
          <w:i/>
          <w:iCs/>
          <w:color w:val="808080"/>
          <w:sz w:val="18"/>
          <w:szCs w:val="18"/>
        </w:rPr>
        <w:br/>
      </w:r>
      <w:r>
        <w:rPr>
          <w:rFonts w:ascii="Menlo" w:hAnsi="Menlo" w:cs="Menlo"/>
          <w:i/>
          <w:iCs/>
          <w:color w:val="808080"/>
          <w:sz w:val="18"/>
          <w:szCs w:val="18"/>
        </w:rPr>
        <w:br/>
      </w:r>
      <w:r>
        <w:rPr>
          <w:rFonts w:ascii="Menlo" w:hAnsi="Menlo" w:cs="Menlo"/>
          <w:color w:val="000000"/>
          <w:sz w:val="18"/>
          <w:szCs w:val="18"/>
        </w:rPr>
        <w:t xml:space="preserve">simple_state_change_dumper = SimpleStateChangeDumper() </w:t>
      </w:r>
      <w:r>
        <w:rPr>
          <w:rFonts w:ascii="Menlo" w:hAnsi="Menlo" w:cs="Menlo"/>
          <w:i/>
          <w:iCs/>
          <w:color w:val="808080"/>
          <w:sz w:val="18"/>
          <w:szCs w:val="18"/>
        </w:rPr>
        <w:t># (8)</w:t>
      </w:r>
      <w:r>
        <w:rPr>
          <w:rFonts w:ascii="Menlo" w:hAnsi="Menlo" w:cs="Menlo"/>
          <w:i/>
          <w:iCs/>
          <w:color w:val="808080"/>
          <w:sz w:val="18"/>
          <w:szCs w:val="18"/>
        </w:rPr>
        <w:br/>
      </w:r>
      <w:r>
        <w:rPr>
          <w:rFonts w:ascii="Menlo" w:hAnsi="Menlo" w:cs="Menlo"/>
          <w:color w:val="000000"/>
          <w:sz w:val="18"/>
          <w:szCs w:val="18"/>
        </w:rPr>
        <w:t xml:space="preserve">arrival_process.add_state_change_listener(simple_state_change_dumper) </w:t>
      </w:r>
      <w:r>
        <w:rPr>
          <w:rFonts w:ascii="Menlo" w:hAnsi="Menlo" w:cs="Menlo"/>
          <w:i/>
          <w:iCs/>
          <w:color w:val="808080"/>
          <w:sz w:val="18"/>
          <w:szCs w:val="18"/>
        </w:rPr>
        <w:t># (9)</w:t>
      </w:r>
      <w:r>
        <w:rPr>
          <w:rFonts w:ascii="Menlo" w:hAnsi="Menlo" w:cs="Menlo"/>
          <w:i/>
          <w:iCs/>
          <w:color w:val="808080"/>
          <w:sz w:val="18"/>
          <w:szCs w:val="18"/>
        </w:rPr>
        <w:br/>
      </w:r>
      <w:r>
        <w:rPr>
          <w:rFonts w:ascii="Menlo" w:hAnsi="Menlo" w:cs="Menlo"/>
          <w:i/>
          <w:iCs/>
          <w:color w:val="808080"/>
          <w:sz w:val="18"/>
          <w:szCs w:val="18"/>
        </w:rPr>
        <w:br/>
      </w:r>
      <w:r>
        <w:rPr>
          <w:rFonts w:ascii="Menlo" w:hAnsi="Menlo" w:cs="Menlo"/>
          <w:color w:val="000000"/>
          <w:sz w:val="18"/>
          <w:szCs w:val="18"/>
        </w:rPr>
        <w:t xml:space="preserve">EventList.verbose = </w:t>
      </w:r>
      <w:r>
        <w:rPr>
          <w:rFonts w:ascii="Menlo" w:hAnsi="Menlo" w:cs="Menlo"/>
          <w:b/>
          <w:bCs/>
          <w:color w:val="000080"/>
          <w:sz w:val="18"/>
          <w:szCs w:val="18"/>
        </w:rPr>
        <w:t xml:space="preserve">True </w:t>
      </w:r>
      <w:r>
        <w:rPr>
          <w:rFonts w:ascii="Menlo" w:hAnsi="Menlo" w:cs="Menlo"/>
          <w:i/>
          <w:iCs/>
          <w:color w:val="808080"/>
          <w:sz w:val="18"/>
          <w:szCs w:val="18"/>
        </w:rPr>
        <w:t># (10)</w:t>
      </w:r>
      <w:r>
        <w:rPr>
          <w:rFonts w:ascii="Menlo" w:hAnsi="Menlo" w:cs="Menlo"/>
          <w:i/>
          <w:iCs/>
          <w:color w:val="808080"/>
          <w:sz w:val="18"/>
          <w:szCs w:val="18"/>
        </w:rPr>
        <w:br/>
      </w:r>
      <w:r>
        <w:rPr>
          <w:rFonts w:ascii="Menlo" w:hAnsi="Menlo" w:cs="Menlo"/>
          <w:color w:val="000000"/>
          <w:sz w:val="18"/>
          <w:szCs w:val="18"/>
        </w:rPr>
        <w:t>EventList.stop_at_time(</w:t>
      </w:r>
      <w:r>
        <w:rPr>
          <w:rFonts w:ascii="Menlo" w:hAnsi="Menlo" w:cs="Menlo"/>
          <w:color w:val="0000FF"/>
          <w:sz w:val="18"/>
          <w:szCs w:val="18"/>
        </w:rPr>
        <w:t>10.0</w:t>
      </w:r>
      <w:r>
        <w:rPr>
          <w:rFonts w:ascii="Menlo" w:hAnsi="Menlo" w:cs="Menlo"/>
          <w:color w:val="000000"/>
          <w:sz w:val="18"/>
          <w:szCs w:val="18"/>
        </w:rPr>
        <w:t xml:space="preserve">) </w:t>
      </w:r>
      <w:r>
        <w:rPr>
          <w:rFonts w:ascii="Menlo" w:hAnsi="Menlo" w:cs="Menlo"/>
          <w:i/>
          <w:iCs/>
          <w:color w:val="808080"/>
          <w:sz w:val="18"/>
          <w:szCs w:val="18"/>
        </w:rPr>
        <w:t># (11)</w:t>
      </w:r>
      <w:r>
        <w:rPr>
          <w:rFonts w:ascii="Menlo" w:hAnsi="Menlo" w:cs="Menlo"/>
          <w:i/>
          <w:iCs/>
          <w:color w:val="808080"/>
          <w:sz w:val="18"/>
          <w:szCs w:val="18"/>
        </w:rPr>
        <w:br/>
      </w:r>
      <w:r>
        <w:rPr>
          <w:rFonts w:ascii="Menlo" w:hAnsi="Menlo" w:cs="Menlo"/>
          <w:i/>
          <w:iCs/>
          <w:color w:val="808080"/>
          <w:sz w:val="18"/>
          <w:szCs w:val="18"/>
        </w:rPr>
        <w:br/>
      </w:r>
      <w:r>
        <w:rPr>
          <w:rFonts w:ascii="Menlo" w:hAnsi="Menlo" w:cs="Menlo"/>
          <w:color w:val="000000"/>
          <w:sz w:val="18"/>
          <w:szCs w:val="18"/>
        </w:rPr>
        <w:t xml:space="preserve">EventList.reset() </w:t>
      </w:r>
      <w:r>
        <w:rPr>
          <w:rFonts w:ascii="Menlo" w:hAnsi="Menlo" w:cs="Menlo"/>
          <w:i/>
          <w:iCs/>
          <w:color w:val="808080"/>
          <w:sz w:val="18"/>
          <w:szCs w:val="18"/>
        </w:rPr>
        <w:t># (</w:t>
      </w:r>
      <w:r w:rsidR="00637744">
        <w:rPr>
          <w:rFonts w:ascii="Menlo" w:hAnsi="Menlo" w:cs="Menlo"/>
          <w:i/>
          <w:iCs/>
          <w:color w:val="808080"/>
          <w:sz w:val="18"/>
          <w:szCs w:val="18"/>
        </w:rPr>
        <w:t>12</w:t>
      </w:r>
      <w:r>
        <w:rPr>
          <w:rFonts w:ascii="Menlo" w:hAnsi="Menlo" w:cs="Menlo"/>
          <w:i/>
          <w:iCs/>
          <w:color w:val="808080"/>
          <w:sz w:val="18"/>
          <w:szCs w:val="18"/>
        </w:rPr>
        <w:t>)</w:t>
      </w:r>
      <w:r>
        <w:rPr>
          <w:rFonts w:ascii="Menlo" w:hAnsi="Menlo" w:cs="Menlo"/>
          <w:i/>
          <w:iCs/>
          <w:color w:val="808080"/>
          <w:sz w:val="18"/>
          <w:szCs w:val="18"/>
        </w:rPr>
        <w:br/>
      </w:r>
      <w:r>
        <w:rPr>
          <w:rFonts w:ascii="Menlo" w:hAnsi="Menlo" w:cs="Menlo"/>
          <w:color w:val="000000"/>
          <w:sz w:val="18"/>
          <w:szCs w:val="18"/>
        </w:rPr>
        <w:t xml:space="preserve">EventList.start_simulation() </w:t>
      </w:r>
      <w:r>
        <w:rPr>
          <w:rFonts w:ascii="Menlo" w:hAnsi="Menlo" w:cs="Menlo"/>
          <w:i/>
          <w:iCs/>
          <w:color w:val="808080"/>
          <w:sz w:val="18"/>
          <w:szCs w:val="18"/>
        </w:rPr>
        <w:t># (</w:t>
      </w:r>
      <w:r w:rsidR="00637744">
        <w:rPr>
          <w:rFonts w:ascii="Menlo" w:hAnsi="Menlo" w:cs="Menlo"/>
          <w:i/>
          <w:iCs/>
          <w:color w:val="808080"/>
          <w:sz w:val="18"/>
          <w:szCs w:val="18"/>
        </w:rPr>
        <w:t>13</w:t>
      </w:r>
      <w:r>
        <w:rPr>
          <w:rFonts w:ascii="Menlo" w:hAnsi="Menlo" w:cs="Menlo"/>
          <w:i/>
          <w:iCs/>
          <w:color w:val="808080"/>
          <w:sz w:val="18"/>
          <w:szCs w:val="18"/>
        </w:rPr>
        <w:t>)</w:t>
      </w:r>
    </w:p>
    <w:p w14:paraId="61D606E7" w14:textId="6AD3BF61" w:rsidR="005E382C" w:rsidRDefault="005E382C" w:rsidP="00175010">
      <w:pPr>
        <w:pStyle w:val="HTMLPreformatted"/>
        <w:shd w:val="clear" w:color="auto" w:fill="FFFFFF"/>
        <w:rPr>
          <w:rFonts w:ascii="Menlo" w:hAnsi="Menlo" w:cs="Menlo"/>
          <w:color w:val="000000"/>
          <w:sz w:val="18"/>
          <w:szCs w:val="18"/>
        </w:rPr>
      </w:pPr>
    </w:p>
    <w:p w14:paraId="71665D68" w14:textId="77777777" w:rsidR="005E382C" w:rsidRDefault="005E382C" w:rsidP="005E382C">
      <w:pPr>
        <w:pStyle w:val="HTMLPreformatted"/>
        <w:shd w:val="clear" w:color="auto" w:fill="FFFFFF"/>
        <w:rPr>
          <w:rFonts w:ascii="Menlo" w:hAnsi="Menlo" w:cs="Menlo"/>
          <w:color w:val="000000"/>
          <w:sz w:val="18"/>
          <w:szCs w:val="18"/>
        </w:rPr>
      </w:pPr>
      <w:r>
        <w:rPr>
          <w:rFonts w:ascii="Menlo" w:hAnsi="Menlo" w:cs="Menlo"/>
          <w:color w:val="000080"/>
          <w:sz w:val="18"/>
          <w:szCs w:val="18"/>
        </w:rPr>
        <w:t>print</w:t>
      </w:r>
      <w:r>
        <w:rPr>
          <w:rFonts w:ascii="Menlo" w:hAnsi="Menlo" w:cs="Menlo"/>
          <w:color w:val="000000"/>
          <w:sz w:val="18"/>
          <w:szCs w:val="18"/>
        </w:rPr>
        <w:t>(</w:t>
      </w:r>
      <w:r>
        <w:rPr>
          <w:rFonts w:ascii="Menlo" w:hAnsi="Menlo" w:cs="Menlo"/>
          <w:b/>
          <w:bCs/>
          <w:color w:val="008080"/>
          <w:sz w:val="18"/>
          <w:szCs w:val="18"/>
        </w:rPr>
        <w:t>"Simulation ended at time {time:.2f}"</w:t>
      </w:r>
      <w:r>
        <w:rPr>
          <w:rFonts w:ascii="Menlo" w:hAnsi="Menlo" w:cs="Menlo"/>
          <w:color w:val="000000"/>
          <w:sz w:val="18"/>
          <w:szCs w:val="18"/>
        </w:rPr>
        <w:t>.format(</w:t>
      </w:r>
      <w:r>
        <w:rPr>
          <w:rFonts w:ascii="Menlo" w:hAnsi="Menlo" w:cs="Menlo"/>
          <w:color w:val="660099"/>
          <w:sz w:val="18"/>
          <w:szCs w:val="18"/>
        </w:rPr>
        <w:t>time</w:t>
      </w:r>
      <w:r>
        <w:rPr>
          <w:rFonts w:ascii="Menlo" w:hAnsi="Menlo" w:cs="Menlo"/>
          <w:color w:val="000000"/>
          <w:sz w:val="18"/>
          <w:szCs w:val="18"/>
        </w:rPr>
        <w:t xml:space="preserve">=EventList.simtime)) </w:t>
      </w:r>
      <w:r>
        <w:rPr>
          <w:rFonts w:ascii="Menlo" w:hAnsi="Menlo" w:cs="Menlo"/>
          <w:i/>
          <w:iCs/>
          <w:color w:val="808080"/>
          <w:sz w:val="18"/>
          <w:szCs w:val="18"/>
        </w:rPr>
        <w:t># (14)</w:t>
      </w:r>
      <w:r>
        <w:rPr>
          <w:rFonts w:ascii="Menlo" w:hAnsi="Menlo" w:cs="Menlo"/>
          <w:i/>
          <w:iCs/>
          <w:color w:val="808080"/>
          <w:sz w:val="18"/>
          <w:szCs w:val="18"/>
        </w:rPr>
        <w:br/>
      </w:r>
      <w:r>
        <w:rPr>
          <w:rFonts w:ascii="Menlo" w:hAnsi="Menlo" w:cs="Menlo"/>
          <w:color w:val="000080"/>
          <w:sz w:val="18"/>
          <w:szCs w:val="18"/>
        </w:rPr>
        <w:t>print</w:t>
      </w:r>
      <w:r>
        <w:rPr>
          <w:rFonts w:ascii="Menlo" w:hAnsi="Menlo" w:cs="Menlo"/>
          <w:color w:val="000000"/>
          <w:sz w:val="18"/>
          <w:szCs w:val="18"/>
        </w:rPr>
        <w:t>(</w:t>
      </w:r>
      <w:r>
        <w:rPr>
          <w:rFonts w:ascii="Menlo" w:hAnsi="Menlo" w:cs="Menlo"/>
          <w:b/>
          <w:bCs/>
          <w:color w:val="008080"/>
          <w:sz w:val="18"/>
          <w:szCs w:val="18"/>
        </w:rPr>
        <w:t>"There have been {number:,d} arrivals"</w:t>
      </w:r>
      <w:r>
        <w:rPr>
          <w:rFonts w:ascii="Menlo" w:hAnsi="Menlo" w:cs="Menlo"/>
          <w:color w:val="000000"/>
          <w:sz w:val="18"/>
          <w:szCs w:val="18"/>
        </w:rPr>
        <w:t>.format(</w:t>
      </w:r>
      <w:r>
        <w:rPr>
          <w:rFonts w:ascii="Menlo" w:hAnsi="Menlo" w:cs="Menlo"/>
          <w:color w:val="660099"/>
          <w:sz w:val="18"/>
          <w:szCs w:val="18"/>
        </w:rPr>
        <w:t>number</w:t>
      </w:r>
      <w:r>
        <w:rPr>
          <w:rFonts w:ascii="Menlo" w:hAnsi="Menlo" w:cs="Menlo"/>
          <w:color w:val="000000"/>
          <w:sz w:val="18"/>
          <w:szCs w:val="18"/>
        </w:rPr>
        <w:t xml:space="preserve">=arrival_process.number_arrivals)) </w:t>
      </w:r>
      <w:r>
        <w:rPr>
          <w:rFonts w:ascii="Menlo" w:hAnsi="Menlo" w:cs="Menlo"/>
          <w:i/>
          <w:iCs/>
          <w:color w:val="808080"/>
          <w:sz w:val="18"/>
          <w:szCs w:val="18"/>
        </w:rPr>
        <w:t># (15)</w:t>
      </w:r>
    </w:p>
    <w:p w14:paraId="5861E8EB" w14:textId="77777777" w:rsidR="005E382C" w:rsidRDefault="005E382C" w:rsidP="00175010">
      <w:pPr>
        <w:pStyle w:val="HTMLPreformatted"/>
        <w:shd w:val="clear" w:color="auto" w:fill="FFFFFF"/>
        <w:rPr>
          <w:rFonts w:ascii="Menlo" w:hAnsi="Menlo" w:cs="Menlo"/>
          <w:color w:val="000000"/>
          <w:sz w:val="18"/>
          <w:szCs w:val="18"/>
        </w:rPr>
      </w:pPr>
    </w:p>
    <w:p w14:paraId="296FE08A" w14:textId="0CB87B03" w:rsidR="00175010" w:rsidRDefault="00175010" w:rsidP="00175010">
      <w:pPr>
        <w:pStyle w:val="Caption"/>
      </w:pPr>
      <w:bookmarkStart w:id="4" w:name="_Ref529175730"/>
      <w:r>
        <w:t xml:space="preserve">Figure </w:t>
      </w:r>
      <w:fldSimple w:instr=" SEQ Figure \* ARABIC ">
        <w:r w:rsidR="00450515">
          <w:rPr>
            <w:noProof/>
          </w:rPr>
          <w:t>5</w:t>
        </w:r>
      </w:fldSimple>
      <w:bookmarkEnd w:id="4"/>
      <w:r>
        <w:t>. Small Test Run in Verbose Mode</w:t>
      </w:r>
    </w:p>
    <w:p w14:paraId="2FA557A3" w14:textId="0766D857" w:rsidR="0069093E" w:rsidRDefault="00AE2A13" w:rsidP="004E277A">
      <w:pPr>
        <w:pStyle w:val="ListNumber"/>
        <w:numPr>
          <w:ilvl w:val="0"/>
          <w:numId w:val="44"/>
        </w:numPr>
      </w:pPr>
      <w:r>
        <w:t xml:space="preserve">Import to be able to declare </w:t>
      </w:r>
      <w:r w:rsidRPr="00720E49">
        <w:rPr>
          <w:rStyle w:val="HTMLCode"/>
        </w:rPr>
        <w:t>RandomVariate</w:t>
      </w:r>
      <w:r>
        <w:t xml:space="preserve"> instances</w:t>
      </w:r>
    </w:p>
    <w:p w14:paraId="0F86493D" w14:textId="5255A3A1" w:rsidR="00AE2A13" w:rsidRDefault="00AE2A13" w:rsidP="004E277A">
      <w:pPr>
        <w:pStyle w:val="ListNumber"/>
        <w:numPr>
          <w:ilvl w:val="0"/>
          <w:numId w:val="44"/>
        </w:numPr>
      </w:pPr>
      <w:r>
        <w:t xml:space="preserve">Import to have access to </w:t>
      </w:r>
      <w:r w:rsidRPr="00720E49">
        <w:rPr>
          <w:rStyle w:val="HTMLCode"/>
        </w:rPr>
        <w:t>EventList</w:t>
      </w:r>
      <w:r>
        <w:t xml:space="preserve"> for execution</w:t>
      </w:r>
    </w:p>
    <w:p w14:paraId="3A7343E9" w14:textId="38CF8670" w:rsidR="00AE2A13" w:rsidRDefault="00AE2A13" w:rsidP="004E277A">
      <w:pPr>
        <w:pStyle w:val="ListNumber"/>
        <w:numPr>
          <w:ilvl w:val="0"/>
          <w:numId w:val="44"/>
        </w:numPr>
      </w:pPr>
      <w:r>
        <w:t xml:space="preserve">The </w:t>
      </w:r>
      <w:r w:rsidRPr="00720E49">
        <w:rPr>
          <w:rStyle w:val="HTMLCode"/>
        </w:rPr>
        <w:t>ArrivalProcess</w:t>
      </w:r>
      <w:r>
        <w:t xml:space="preserve"> example in DESpy</w:t>
      </w:r>
    </w:p>
    <w:p w14:paraId="0C654B49" w14:textId="151B372C" w:rsidR="00AE2A13" w:rsidRDefault="00D83E50" w:rsidP="004E277A">
      <w:pPr>
        <w:pStyle w:val="ListNumber"/>
        <w:numPr>
          <w:ilvl w:val="0"/>
          <w:numId w:val="44"/>
        </w:numPr>
      </w:pPr>
      <w:r>
        <w:lastRenderedPageBreak/>
        <w:t xml:space="preserve">The </w:t>
      </w:r>
      <w:r w:rsidRPr="00720E49">
        <w:rPr>
          <w:rStyle w:val="HTMLCode"/>
        </w:rPr>
        <w:t>SimpleStateChangeDumper</w:t>
      </w:r>
      <w:r>
        <w:t xml:space="preserve"> outputs every state change for models it “listens” to</w:t>
      </w:r>
    </w:p>
    <w:p w14:paraId="51BB2F87" w14:textId="0366CA1B" w:rsidR="00D83E50" w:rsidRDefault="00D83E50" w:rsidP="004E277A">
      <w:pPr>
        <w:pStyle w:val="ListNumber"/>
        <w:numPr>
          <w:ilvl w:val="0"/>
          <w:numId w:val="44"/>
        </w:numPr>
      </w:pPr>
      <w:r>
        <w:t xml:space="preserve">Create the interarrival time </w:t>
      </w:r>
      <w:r w:rsidRPr="00720E49">
        <w:rPr>
          <w:rStyle w:val="HTMLCode"/>
        </w:rPr>
        <w:t>RandomVariate</w:t>
      </w:r>
      <w:r>
        <w:t xml:space="preserve"> object</w:t>
      </w:r>
    </w:p>
    <w:p w14:paraId="7310B3CC" w14:textId="3D8400BF" w:rsidR="00D83E50" w:rsidRDefault="00D83E50" w:rsidP="004E277A">
      <w:pPr>
        <w:pStyle w:val="ListNumber"/>
        <w:numPr>
          <w:ilvl w:val="0"/>
          <w:numId w:val="44"/>
        </w:numPr>
      </w:pPr>
      <w:r>
        <w:t xml:space="preserve">Create the </w:t>
      </w:r>
      <w:r w:rsidRPr="00720E49">
        <w:rPr>
          <w:rStyle w:val="HTMLCode"/>
        </w:rPr>
        <w:t>ArrivalProcess</w:t>
      </w:r>
      <w:r>
        <w:t xml:space="preserve"> object</w:t>
      </w:r>
    </w:p>
    <w:p w14:paraId="0C1D872A" w14:textId="6F4A00B6" w:rsidR="00D83E50" w:rsidRDefault="00D83E50" w:rsidP="004E277A">
      <w:pPr>
        <w:pStyle w:val="ListNumber"/>
        <w:numPr>
          <w:ilvl w:val="0"/>
          <w:numId w:val="44"/>
        </w:numPr>
      </w:pPr>
      <w:r>
        <w:t xml:space="preserve">The </w:t>
      </w:r>
      <w:r w:rsidRPr="00720E49">
        <w:rPr>
          <w:rStyle w:val="HTMLCode"/>
        </w:rPr>
        <w:t>describe()</w:t>
      </w:r>
      <w:r>
        <w:t xml:space="preserve"> method displays the parameters and state variables.</w:t>
      </w:r>
    </w:p>
    <w:p w14:paraId="050A31A5" w14:textId="4FCE9CC4" w:rsidR="00D83E50" w:rsidRDefault="00AD0428" w:rsidP="004E277A">
      <w:pPr>
        <w:pStyle w:val="ListNumber"/>
        <w:numPr>
          <w:ilvl w:val="0"/>
          <w:numId w:val="44"/>
        </w:numPr>
      </w:pPr>
      <w:r>
        <w:t xml:space="preserve">Create the </w:t>
      </w:r>
      <w:r w:rsidRPr="00720E49">
        <w:rPr>
          <w:rStyle w:val="HTMLCode"/>
        </w:rPr>
        <w:t>SimpleStateChangeDumper</w:t>
      </w:r>
      <w:r>
        <w:t xml:space="preserve"> object</w:t>
      </w:r>
    </w:p>
    <w:p w14:paraId="4460F839" w14:textId="00B747FA" w:rsidR="00AD0428" w:rsidRDefault="00AD0428" w:rsidP="004E277A">
      <w:pPr>
        <w:pStyle w:val="ListNumber"/>
        <w:numPr>
          <w:ilvl w:val="0"/>
          <w:numId w:val="44"/>
        </w:numPr>
      </w:pPr>
      <w:r>
        <w:t xml:space="preserve">The </w:t>
      </w:r>
      <w:r w:rsidRPr="00720E49">
        <w:rPr>
          <w:rStyle w:val="HTMLCode"/>
        </w:rPr>
        <w:t>SimpleStateChangeDumper</w:t>
      </w:r>
      <w:r>
        <w:t xml:space="preserve"> object “listens” to state changes of the </w:t>
      </w:r>
      <w:r w:rsidRPr="00720E49">
        <w:rPr>
          <w:rStyle w:val="HTMLCode"/>
        </w:rPr>
        <w:t>ArrivalProcess</w:t>
      </w:r>
      <w:r>
        <w:t xml:space="preserve"> object</w:t>
      </w:r>
    </w:p>
    <w:p w14:paraId="1250F8D2" w14:textId="79EB0798" w:rsidR="00AD0428" w:rsidRDefault="007153C4" w:rsidP="004E277A">
      <w:pPr>
        <w:pStyle w:val="ListNumber"/>
        <w:numPr>
          <w:ilvl w:val="0"/>
          <w:numId w:val="44"/>
        </w:numPr>
      </w:pPr>
      <w:r>
        <w:t xml:space="preserve">The </w:t>
      </w:r>
      <w:r w:rsidRPr="00720E49">
        <w:rPr>
          <w:rStyle w:val="HTMLCode"/>
        </w:rPr>
        <w:t>EventList</w:t>
      </w:r>
      <w:r>
        <w:t xml:space="preserve"> “verbose” mode will display the status of the event list after every event is executed</w:t>
      </w:r>
    </w:p>
    <w:p w14:paraId="488F526C" w14:textId="1010A972" w:rsidR="007153C4" w:rsidRDefault="007153C4" w:rsidP="004E277A">
      <w:pPr>
        <w:pStyle w:val="ListNumber"/>
        <w:numPr>
          <w:ilvl w:val="0"/>
          <w:numId w:val="44"/>
        </w:numPr>
      </w:pPr>
      <w:r>
        <w:t>Set the ending time of the simulation (very short in this case)</w:t>
      </w:r>
    </w:p>
    <w:p w14:paraId="6A4123D9" w14:textId="506BD2C1" w:rsidR="007153C4" w:rsidRDefault="00C730A7" w:rsidP="004E277A">
      <w:pPr>
        <w:pStyle w:val="ListNumber"/>
        <w:numPr>
          <w:ilvl w:val="0"/>
          <w:numId w:val="44"/>
        </w:numPr>
      </w:pPr>
      <w:r>
        <w:t xml:space="preserve">The </w:t>
      </w:r>
      <w:r w:rsidRPr="00720E49">
        <w:rPr>
          <w:rStyle w:val="HTMLCode"/>
        </w:rPr>
        <w:t>reset()</w:t>
      </w:r>
      <w:r>
        <w:t xml:space="preserve"> method  initializes the model</w:t>
      </w:r>
      <w:r w:rsidR="00720E49">
        <w:t xml:space="preserve"> by</w:t>
      </w:r>
      <w:r w:rsidR="000F38A9">
        <w:t>:</w:t>
      </w:r>
    </w:p>
    <w:p w14:paraId="2F90E07B" w14:textId="73CAF69D" w:rsidR="000F38A9" w:rsidRDefault="000F38A9" w:rsidP="000F38A9">
      <w:pPr>
        <w:pStyle w:val="ListNumber2"/>
      </w:pPr>
      <w:r>
        <w:t xml:space="preserve">Setting </w:t>
      </w:r>
      <w:r w:rsidRPr="000F38A9">
        <w:rPr>
          <w:rStyle w:val="HTMLCode"/>
        </w:rPr>
        <w:t>simtime</w:t>
      </w:r>
      <w:r>
        <w:t xml:space="preserve"> to 0.0</w:t>
      </w:r>
    </w:p>
    <w:p w14:paraId="3C99CFF0" w14:textId="45147E17" w:rsidR="000F38A9" w:rsidRDefault="000F38A9" w:rsidP="000F38A9">
      <w:pPr>
        <w:pStyle w:val="ListNumber2"/>
      </w:pPr>
      <w:r>
        <w:t>Clearing the event list (important for multiple replications)</w:t>
      </w:r>
    </w:p>
    <w:p w14:paraId="3E361066" w14:textId="16C39167" w:rsidR="000F38A9" w:rsidRDefault="000F38A9" w:rsidP="000F38A9">
      <w:pPr>
        <w:pStyle w:val="ListNumber2"/>
      </w:pPr>
      <w:r>
        <w:t xml:space="preserve">Ensuring state variables are initialized by invoking the </w:t>
      </w:r>
      <w:r w:rsidRPr="000F38A9">
        <w:rPr>
          <w:rStyle w:val="HTMLCode"/>
        </w:rPr>
        <w:t>reset()</w:t>
      </w:r>
      <w:r>
        <w:t xml:space="preserve"> method on all model objects</w:t>
      </w:r>
    </w:p>
    <w:p w14:paraId="67ADEC5D" w14:textId="7839012A" w:rsidR="000F38A9" w:rsidRDefault="00F27D87" w:rsidP="000F38A9">
      <w:pPr>
        <w:pStyle w:val="ListNumber2"/>
      </w:pPr>
      <w:r>
        <w:t>Scheduling</w:t>
      </w:r>
      <w:r w:rsidR="000F38A9">
        <w:t xml:space="preserve"> the Run event on the event list (using the </w:t>
      </w:r>
      <w:r w:rsidR="000F38A9" w:rsidRPr="00F27D87">
        <w:rPr>
          <w:rStyle w:val="HTMLCode"/>
        </w:rPr>
        <w:t>run()</w:t>
      </w:r>
      <w:r w:rsidR="000F38A9">
        <w:t xml:space="preserve"> method) at time 0.0</w:t>
      </w:r>
    </w:p>
    <w:p w14:paraId="56F08C51" w14:textId="1634F21D" w:rsidR="00F27D87" w:rsidRDefault="00A57024" w:rsidP="000F38A9">
      <w:pPr>
        <w:pStyle w:val="ListNumber2"/>
      </w:pPr>
      <w:r>
        <w:t xml:space="preserve">Scheduling the Stop event at the </w:t>
      </w:r>
      <w:r w:rsidRPr="00A57024">
        <w:rPr>
          <w:rStyle w:val="HTMLCode"/>
        </w:rPr>
        <w:t>stop_time</w:t>
      </w:r>
      <w:r w:rsidRPr="00A57024">
        <w:rPr>
          <w:rStyle w:val="BodyTextChar"/>
        </w:rPr>
        <w:t xml:space="preserve"> (</w:t>
      </w:r>
      <w:r>
        <w:rPr>
          <w:rStyle w:val="BodyTextChar"/>
        </w:rPr>
        <w:t>if stop_at_time is the ending criterion)</w:t>
      </w:r>
    </w:p>
    <w:p w14:paraId="000C7258" w14:textId="39A37571" w:rsidR="00C730A7" w:rsidRDefault="00C730A7" w:rsidP="004E277A">
      <w:pPr>
        <w:pStyle w:val="ListNumber"/>
        <w:numPr>
          <w:ilvl w:val="0"/>
          <w:numId w:val="44"/>
        </w:numPr>
      </w:pPr>
      <w:r>
        <w:t xml:space="preserve">The </w:t>
      </w:r>
      <w:r w:rsidRPr="00C22511">
        <w:rPr>
          <w:rStyle w:val="HTMLCode"/>
        </w:rPr>
        <w:t>start_simulation()</w:t>
      </w:r>
      <w:r>
        <w:t xml:space="preserve"> method executes the model</w:t>
      </w:r>
      <w:r w:rsidR="00C22511">
        <w:t xml:space="preserve"> by executing the event list logic</w:t>
      </w:r>
    </w:p>
    <w:p w14:paraId="2C567394" w14:textId="00F6058F" w:rsidR="00BD72BF" w:rsidRDefault="00CE2207" w:rsidP="004E277A">
      <w:pPr>
        <w:pStyle w:val="ListNumber"/>
        <w:numPr>
          <w:ilvl w:val="0"/>
          <w:numId w:val="44"/>
        </w:numPr>
      </w:pPr>
      <w:r>
        <w:t>This verifies that the run ended at the correct time (</w:t>
      </w:r>
      <w:r w:rsidRPr="00CE2207">
        <w:rPr>
          <w:rStyle w:val="HTMLCode"/>
        </w:rPr>
        <w:t>EventList.simtime</w:t>
      </w:r>
      <w:r>
        <w:t xml:space="preserve"> always gives the current value of simulated time)</w:t>
      </w:r>
    </w:p>
    <w:p w14:paraId="793FE8FB" w14:textId="19E7D373" w:rsidR="00CE2207" w:rsidRDefault="00D4590F" w:rsidP="004E277A">
      <w:pPr>
        <w:pStyle w:val="ListNumber"/>
        <w:numPr>
          <w:ilvl w:val="0"/>
          <w:numId w:val="44"/>
        </w:numPr>
      </w:pPr>
      <w:r>
        <w:t>This outputs the number of arrivals that have occurred.</w:t>
      </w:r>
    </w:p>
    <w:p w14:paraId="6DA79799" w14:textId="272A2181" w:rsidR="00450515" w:rsidRDefault="00450515" w:rsidP="00450515">
      <w:pPr>
        <w:pStyle w:val="BodyText"/>
      </w:pPr>
      <w:r>
        <w:t xml:space="preserve">The output from this run is shown in </w:t>
      </w:r>
      <w:r w:rsidR="00DD639A">
        <w:fldChar w:fldCharType="begin"/>
      </w:r>
      <w:r w:rsidR="00DD639A">
        <w:instrText xml:space="preserve"> REF _Ref529176733 \h </w:instrText>
      </w:r>
      <w:r w:rsidR="00DD639A">
        <w:fldChar w:fldCharType="separate"/>
      </w:r>
      <w:r w:rsidR="00DD639A">
        <w:t xml:space="preserve">Figure </w:t>
      </w:r>
      <w:r w:rsidR="00DD639A">
        <w:rPr>
          <w:noProof/>
        </w:rPr>
        <w:t>6</w:t>
      </w:r>
      <w:r w:rsidR="00DD639A">
        <w:fldChar w:fldCharType="end"/>
      </w:r>
      <w:r>
        <w:t>.</w:t>
      </w:r>
    </w:p>
    <w:p w14:paraId="5B3598A7" w14:textId="77777777" w:rsidR="00450515" w:rsidRDefault="00450515" w:rsidP="00450515">
      <w:pPr>
        <w:pStyle w:val="Verbatim"/>
      </w:pPr>
      <w:r>
        <w:t>ArrivalProcess</w:t>
      </w:r>
    </w:p>
    <w:p w14:paraId="322E2FBC" w14:textId="77777777" w:rsidR="00450515" w:rsidRDefault="00450515" w:rsidP="00450515">
      <w:pPr>
        <w:pStyle w:val="Verbatim"/>
      </w:pPr>
      <w:r>
        <w:tab/>
        <w:t>id = 1</w:t>
      </w:r>
    </w:p>
    <w:p w14:paraId="30EA1CCF" w14:textId="77777777" w:rsidR="00450515" w:rsidRDefault="00450515" w:rsidP="00450515">
      <w:pPr>
        <w:pStyle w:val="Verbatim"/>
      </w:pPr>
      <w:r>
        <w:tab/>
        <w:t>persistent = True</w:t>
      </w:r>
    </w:p>
    <w:p w14:paraId="205FFF0D" w14:textId="77777777" w:rsidR="00450515" w:rsidRDefault="00450515" w:rsidP="00450515">
      <w:pPr>
        <w:pStyle w:val="Verbatim"/>
      </w:pPr>
      <w:r>
        <w:tab/>
        <w:t>generator = Exponential (1.700)</w:t>
      </w:r>
    </w:p>
    <w:p w14:paraId="1DC86500" w14:textId="24BE488E" w:rsidR="00450515" w:rsidRDefault="00450515" w:rsidP="00450515">
      <w:pPr>
        <w:pStyle w:val="Verbatim"/>
      </w:pPr>
      <w:r>
        <w:tab/>
        <w:t>number_arrivals = nan</w:t>
      </w:r>
    </w:p>
    <w:p w14:paraId="32F22D67" w14:textId="77777777" w:rsidR="00FF30CF" w:rsidRDefault="00FF30CF" w:rsidP="00450515">
      <w:pPr>
        <w:pStyle w:val="Verbatim"/>
      </w:pPr>
    </w:p>
    <w:p w14:paraId="2BD76B39" w14:textId="77777777" w:rsidR="00450515" w:rsidRDefault="00450515" w:rsidP="00450515">
      <w:pPr>
        <w:pStyle w:val="Verbatim"/>
      </w:pPr>
      <w:r>
        <w:t>Starting Simulation...</w:t>
      </w:r>
    </w:p>
    <w:p w14:paraId="0239225B" w14:textId="77777777" w:rsidR="00450515" w:rsidRDefault="00450515" w:rsidP="00450515">
      <w:pPr>
        <w:pStyle w:val="Verbatim"/>
      </w:pPr>
      <w:r>
        <w:t>*** Event List ***</w:t>
      </w:r>
    </w:p>
    <w:p w14:paraId="64E7BCD2" w14:textId="77777777" w:rsidR="00450515" w:rsidRDefault="00450515" w:rsidP="00450515">
      <w:pPr>
        <w:pStyle w:val="Verbatim"/>
      </w:pPr>
      <w:r>
        <w:t>0.0000 run  &lt;ArrivalProcess.1&gt;</w:t>
      </w:r>
    </w:p>
    <w:p w14:paraId="2943B43C" w14:textId="77777777" w:rsidR="00450515" w:rsidRDefault="00450515" w:rsidP="00450515">
      <w:pPr>
        <w:pStyle w:val="Verbatim"/>
      </w:pPr>
      <w:r>
        <w:t>0.0000 run  &lt;Stopper.0&gt;</w:t>
      </w:r>
    </w:p>
    <w:p w14:paraId="25663A84" w14:textId="77777777" w:rsidR="00450515" w:rsidRDefault="00450515" w:rsidP="00450515">
      <w:pPr>
        <w:pStyle w:val="Verbatim"/>
      </w:pPr>
    </w:p>
    <w:p w14:paraId="5DDF8FD3" w14:textId="77777777" w:rsidR="00450515" w:rsidRDefault="00450515" w:rsidP="00450515">
      <w:pPr>
        <w:pStyle w:val="Verbatim"/>
      </w:pPr>
      <w:r>
        <w:t>ArrivalProcess.1&gt; number_arrivals: 0</w:t>
      </w:r>
    </w:p>
    <w:p w14:paraId="649D827E" w14:textId="77777777" w:rsidR="00450515" w:rsidRDefault="00450515" w:rsidP="00450515">
      <w:pPr>
        <w:pStyle w:val="Verbatim"/>
      </w:pPr>
      <w:r>
        <w:t>CurrentEvent: 0.0000 run  &lt;ArrivalProcess.1&gt; [1]</w:t>
      </w:r>
    </w:p>
    <w:p w14:paraId="09A40ABF" w14:textId="77777777" w:rsidR="00450515" w:rsidRDefault="00450515" w:rsidP="00450515">
      <w:pPr>
        <w:pStyle w:val="Verbatim"/>
      </w:pPr>
      <w:r>
        <w:t>*** Event List ***</w:t>
      </w:r>
    </w:p>
    <w:p w14:paraId="753CF53C" w14:textId="77777777" w:rsidR="00450515" w:rsidRDefault="00450515" w:rsidP="00450515">
      <w:pPr>
        <w:pStyle w:val="Verbatim"/>
      </w:pPr>
      <w:r>
        <w:t>0.0000 run  &lt;Stopper.0&gt;</w:t>
      </w:r>
    </w:p>
    <w:p w14:paraId="3E98F350" w14:textId="77777777" w:rsidR="00450515" w:rsidRDefault="00450515" w:rsidP="00450515">
      <w:pPr>
        <w:pStyle w:val="Verbatim"/>
      </w:pPr>
      <w:r>
        <w:t>1.4885 arrival  &lt;ArrivalProcess.1&gt;</w:t>
      </w:r>
    </w:p>
    <w:p w14:paraId="0CBB08ED" w14:textId="77777777" w:rsidR="00450515" w:rsidRDefault="00450515" w:rsidP="00450515">
      <w:pPr>
        <w:pStyle w:val="Verbatim"/>
      </w:pPr>
    </w:p>
    <w:p w14:paraId="7E521CCC" w14:textId="77777777" w:rsidR="00450515" w:rsidRDefault="00450515" w:rsidP="00450515">
      <w:pPr>
        <w:pStyle w:val="Verbatim"/>
      </w:pPr>
      <w:r>
        <w:t>CurrentEvent: 0.0000 run  &lt;Stopper.0&gt; [2]</w:t>
      </w:r>
    </w:p>
    <w:p w14:paraId="2F27C0DC" w14:textId="77777777" w:rsidR="00450515" w:rsidRDefault="00450515" w:rsidP="00450515">
      <w:pPr>
        <w:pStyle w:val="Verbatim"/>
      </w:pPr>
      <w:r>
        <w:t>*** Event List ***</w:t>
      </w:r>
    </w:p>
    <w:p w14:paraId="231E906A" w14:textId="77777777" w:rsidR="00450515" w:rsidRDefault="00450515" w:rsidP="00450515">
      <w:pPr>
        <w:pStyle w:val="Verbatim"/>
      </w:pPr>
      <w:r>
        <w:t>1.4885 arrival  &lt;ArrivalProcess.1&gt;</w:t>
      </w:r>
    </w:p>
    <w:p w14:paraId="6696F9D6" w14:textId="77777777" w:rsidR="00450515" w:rsidRDefault="00450515" w:rsidP="00450515">
      <w:pPr>
        <w:pStyle w:val="Verbatim"/>
      </w:pPr>
      <w:r>
        <w:t>10.0000 stop  &lt;Stopper.0&gt;</w:t>
      </w:r>
    </w:p>
    <w:p w14:paraId="48FB83F2" w14:textId="77777777" w:rsidR="00450515" w:rsidRDefault="00450515" w:rsidP="00450515">
      <w:pPr>
        <w:pStyle w:val="Verbatim"/>
      </w:pPr>
    </w:p>
    <w:p w14:paraId="7401C8C2" w14:textId="77777777" w:rsidR="00450515" w:rsidRDefault="00450515" w:rsidP="00450515">
      <w:pPr>
        <w:pStyle w:val="Verbatim"/>
      </w:pPr>
      <w:r>
        <w:lastRenderedPageBreak/>
        <w:t>ArrivalProcess.1&gt; number_arrivals: 1</w:t>
      </w:r>
    </w:p>
    <w:p w14:paraId="037F9F42" w14:textId="77777777" w:rsidR="00450515" w:rsidRDefault="00450515" w:rsidP="00450515">
      <w:pPr>
        <w:pStyle w:val="Verbatim"/>
      </w:pPr>
      <w:r>
        <w:t>CurrentEvent: 1.4885 arrival  &lt;ArrivalProcess.1&gt; [1]</w:t>
      </w:r>
    </w:p>
    <w:p w14:paraId="520D664A" w14:textId="77777777" w:rsidR="00450515" w:rsidRDefault="00450515" w:rsidP="00450515">
      <w:pPr>
        <w:pStyle w:val="Verbatim"/>
      </w:pPr>
      <w:r>
        <w:t>*** Event List ***</w:t>
      </w:r>
    </w:p>
    <w:p w14:paraId="671A1160" w14:textId="77777777" w:rsidR="00450515" w:rsidRDefault="00450515" w:rsidP="00450515">
      <w:pPr>
        <w:pStyle w:val="Verbatim"/>
      </w:pPr>
      <w:r>
        <w:t>9.2888 arrival  &lt;ArrivalProcess.1&gt;</w:t>
      </w:r>
    </w:p>
    <w:p w14:paraId="6E1990AD" w14:textId="77777777" w:rsidR="00450515" w:rsidRDefault="00450515" w:rsidP="00450515">
      <w:pPr>
        <w:pStyle w:val="Verbatim"/>
      </w:pPr>
      <w:r>
        <w:t>10.0000 stop  &lt;Stopper.0&gt;</w:t>
      </w:r>
    </w:p>
    <w:p w14:paraId="65D01FE7" w14:textId="77777777" w:rsidR="00450515" w:rsidRDefault="00450515" w:rsidP="00450515">
      <w:pPr>
        <w:pStyle w:val="Verbatim"/>
      </w:pPr>
    </w:p>
    <w:p w14:paraId="7C64BFD9" w14:textId="77777777" w:rsidR="00450515" w:rsidRDefault="00450515" w:rsidP="00450515">
      <w:pPr>
        <w:pStyle w:val="Verbatim"/>
      </w:pPr>
      <w:r>
        <w:t>ArrivalProcess.1&gt; number_arrivals: 2</w:t>
      </w:r>
    </w:p>
    <w:p w14:paraId="4020ED5B" w14:textId="77777777" w:rsidR="00450515" w:rsidRDefault="00450515" w:rsidP="00450515">
      <w:pPr>
        <w:pStyle w:val="Verbatim"/>
      </w:pPr>
      <w:r>
        <w:t>CurrentEvent: 9.2888 arrival  &lt;ArrivalProcess.1&gt; [2]</w:t>
      </w:r>
    </w:p>
    <w:p w14:paraId="4A3E89E9" w14:textId="77777777" w:rsidR="00450515" w:rsidRDefault="00450515" w:rsidP="00450515">
      <w:pPr>
        <w:pStyle w:val="Verbatim"/>
      </w:pPr>
      <w:r>
        <w:t>*** Event List ***</w:t>
      </w:r>
    </w:p>
    <w:p w14:paraId="5C3D7EEB" w14:textId="77777777" w:rsidR="00450515" w:rsidRDefault="00450515" w:rsidP="00450515">
      <w:pPr>
        <w:pStyle w:val="Verbatim"/>
      </w:pPr>
      <w:r>
        <w:t>9.6154 arrival  &lt;ArrivalProcess.1&gt;</w:t>
      </w:r>
    </w:p>
    <w:p w14:paraId="3E3ADDF4" w14:textId="77777777" w:rsidR="00450515" w:rsidRDefault="00450515" w:rsidP="00450515">
      <w:pPr>
        <w:pStyle w:val="Verbatim"/>
      </w:pPr>
      <w:r>
        <w:t>10.0000 stop  &lt;Stopper.0&gt;</w:t>
      </w:r>
    </w:p>
    <w:p w14:paraId="7361B8A6" w14:textId="77777777" w:rsidR="00450515" w:rsidRDefault="00450515" w:rsidP="00450515">
      <w:pPr>
        <w:pStyle w:val="Verbatim"/>
      </w:pPr>
    </w:p>
    <w:p w14:paraId="06F59E70" w14:textId="77777777" w:rsidR="00450515" w:rsidRDefault="00450515" w:rsidP="00450515">
      <w:pPr>
        <w:pStyle w:val="Verbatim"/>
      </w:pPr>
      <w:r>
        <w:t>ArrivalProcess.1&gt; number_arrivals: 3</w:t>
      </w:r>
    </w:p>
    <w:p w14:paraId="17CBD1FB" w14:textId="77777777" w:rsidR="00450515" w:rsidRDefault="00450515" w:rsidP="00450515">
      <w:pPr>
        <w:pStyle w:val="Verbatim"/>
      </w:pPr>
      <w:r>
        <w:t>CurrentEvent: 9.6154 arrival  &lt;ArrivalProcess.1&gt; [3]</w:t>
      </w:r>
    </w:p>
    <w:p w14:paraId="014352DE" w14:textId="77777777" w:rsidR="00450515" w:rsidRDefault="00450515" w:rsidP="00450515">
      <w:pPr>
        <w:pStyle w:val="Verbatim"/>
      </w:pPr>
      <w:r>
        <w:t>*** Event List ***</w:t>
      </w:r>
    </w:p>
    <w:p w14:paraId="0ECEC978" w14:textId="77777777" w:rsidR="00450515" w:rsidRDefault="00450515" w:rsidP="00450515">
      <w:pPr>
        <w:pStyle w:val="Verbatim"/>
      </w:pPr>
      <w:r>
        <w:t>10.0000 stop  &lt;Stopper.0&gt;</w:t>
      </w:r>
    </w:p>
    <w:p w14:paraId="2E13CAA0" w14:textId="77777777" w:rsidR="00450515" w:rsidRDefault="00450515" w:rsidP="00450515">
      <w:pPr>
        <w:pStyle w:val="Verbatim"/>
      </w:pPr>
      <w:r>
        <w:t>11.6698 arrival  &lt;ArrivalProcess.1&gt;</w:t>
      </w:r>
    </w:p>
    <w:p w14:paraId="48512CC9" w14:textId="77777777" w:rsidR="00450515" w:rsidRDefault="00450515" w:rsidP="00450515">
      <w:pPr>
        <w:pStyle w:val="Verbatim"/>
      </w:pPr>
    </w:p>
    <w:p w14:paraId="6D2FF63E" w14:textId="77777777" w:rsidR="00450515" w:rsidRDefault="00450515" w:rsidP="00450515">
      <w:pPr>
        <w:pStyle w:val="Verbatim"/>
      </w:pPr>
      <w:r>
        <w:t>CurrentEvent: 10.0000 stop  &lt;Stopper.0&gt; [1]</w:t>
      </w:r>
    </w:p>
    <w:p w14:paraId="64069B29" w14:textId="77777777" w:rsidR="00450515" w:rsidRDefault="00450515" w:rsidP="00450515">
      <w:pPr>
        <w:pStyle w:val="Verbatim"/>
      </w:pPr>
      <w:r>
        <w:t>*** Event List ***</w:t>
      </w:r>
    </w:p>
    <w:p w14:paraId="6C7B70CC" w14:textId="77777777" w:rsidR="00450515" w:rsidRDefault="00450515" w:rsidP="00450515">
      <w:pPr>
        <w:pStyle w:val="Verbatim"/>
      </w:pPr>
      <w:r>
        <w:t xml:space="preserve">    &lt;Empty&gt;</w:t>
      </w:r>
    </w:p>
    <w:p w14:paraId="56A33A71" w14:textId="77777777" w:rsidR="00450515" w:rsidRDefault="00450515" w:rsidP="00450515">
      <w:pPr>
        <w:pStyle w:val="Verbatim"/>
      </w:pPr>
    </w:p>
    <w:p w14:paraId="4F05F676" w14:textId="77777777" w:rsidR="00450515" w:rsidRDefault="00450515" w:rsidP="00450515">
      <w:pPr>
        <w:pStyle w:val="Verbatim"/>
      </w:pPr>
      <w:r>
        <w:t>Simulation ended at time 10.00</w:t>
      </w:r>
    </w:p>
    <w:p w14:paraId="49C7A2CB" w14:textId="7D5BF5A6" w:rsidR="00450515" w:rsidRDefault="00450515" w:rsidP="00450515">
      <w:pPr>
        <w:pStyle w:val="Verbatim"/>
      </w:pPr>
      <w:r>
        <w:t>There have been 3 arrivals</w:t>
      </w:r>
    </w:p>
    <w:p w14:paraId="4BEBECAC" w14:textId="50756303" w:rsidR="00450515" w:rsidRDefault="00450515" w:rsidP="00450515">
      <w:pPr>
        <w:pStyle w:val="Caption"/>
      </w:pPr>
      <w:bookmarkStart w:id="5" w:name="_Ref529176733"/>
      <w:r>
        <w:t xml:space="preserve">Figure </w:t>
      </w:r>
      <w:fldSimple w:instr=" SEQ Figure \* ARABIC ">
        <w:r>
          <w:rPr>
            <w:noProof/>
          </w:rPr>
          <w:t>6</w:t>
        </w:r>
      </w:fldSimple>
      <w:bookmarkEnd w:id="5"/>
      <w:r>
        <w:t>. Output of Short Verbose Run</w:t>
      </w:r>
    </w:p>
    <w:p w14:paraId="42644893" w14:textId="43656B7D" w:rsidR="005D2C25" w:rsidRPr="005D2C25" w:rsidRDefault="00DE090D" w:rsidP="005D2C25">
      <w:pPr>
        <w:pStyle w:val="BodyText"/>
      </w:pPr>
      <w:r>
        <w:t>Note that the</w:t>
      </w:r>
      <w:r w:rsidR="00462294">
        <w:t xml:space="preserve">re are two run events at time 0.0: one for the </w:t>
      </w:r>
      <w:r w:rsidR="00462294" w:rsidRPr="004115EA">
        <w:rPr>
          <w:rStyle w:val="HTMLCode"/>
        </w:rPr>
        <w:t>ArrivalProcess</w:t>
      </w:r>
      <w:r w:rsidR="00462294">
        <w:t xml:space="preserve"> instance you created and a second for a “</w:t>
      </w:r>
      <w:r w:rsidR="00462294" w:rsidRPr="004115EA">
        <w:rPr>
          <w:rStyle w:val="HTMLCode"/>
        </w:rPr>
        <w:t>Stopper</w:t>
      </w:r>
      <w:r w:rsidR="00462294">
        <w:t xml:space="preserve">” object. </w:t>
      </w:r>
      <w:r w:rsidR="00F836CD">
        <w:t xml:space="preserve">Internally, the </w:t>
      </w:r>
      <w:r w:rsidR="00F836CD" w:rsidRPr="0015536C">
        <w:rPr>
          <w:rStyle w:val="HTMLCode"/>
        </w:rPr>
        <w:t>EventList</w:t>
      </w:r>
      <w:r w:rsidR="00F836CD">
        <w:t xml:space="preserve"> creates this object and schedules its </w:t>
      </w:r>
      <w:r w:rsidR="00F836CD" w:rsidRPr="0015536C">
        <w:rPr>
          <w:rStyle w:val="HTMLCode"/>
        </w:rPr>
        <w:t>stop</w:t>
      </w:r>
      <w:r w:rsidR="00F836CD">
        <w:t xml:space="preserve"> event, which has the effect of clearing the event list, thereby ending the simulation run.</w:t>
      </w:r>
    </w:p>
    <w:sectPr w:rsidR="005D2C25" w:rsidRPr="005D2C25">
      <w:footerReference w:type="default" r:id="rId10"/>
      <w:headerReference w:type="first" r:id="rId11"/>
      <w:pgSz w:w="12240" w:h="15840" w:code="1"/>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9D603" w14:textId="77777777" w:rsidR="00B63A56" w:rsidRDefault="00B63A56">
      <w:r>
        <w:separator/>
      </w:r>
    </w:p>
  </w:endnote>
  <w:endnote w:type="continuationSeparator" w:id="0">
    <w:p w14:paraId="07A7744F" w14:textId="77777777" w:rsidR="00B63A56" w:rsidRDefault="00B63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64380" w14:textId="77777777" w:rsidR="005F0C19" w:rsidRDefault="005F0C1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10288" w14:textId="77777777" w:rsidR="00B63A56" w:rsidRDefault="00B63A56">
      <w:r>
        <w:separator/>
      </w:r>
    </w:p>
  </w:footnote>
  <w:footnote w:type="continuationSeparator" w:id="0">
    <w:p w14:paraId="4E6F85C6" w14:textId="77777777" w:rsidR="00B63A56" w:rsidRDefault="00B63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1ABE0" w14:textId="77777777" w:rsidR="005F0C19" w:rsidRPr="00913204" w:rsidRDefault="005F0C19">
    <w:pPr>
      <w:pStyle w:val="Header"/>
      <w:jc w:val="right"/>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DE35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CB2B36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46A89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E222D3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A484516"/>
    <w:lvl w:ilvl="0">
      <w:start w:val="1"/>
      <w:numFmt w:val="lowerLetter"/>
      <w:pStyle w:val="ListNumber2"/>
      <w:lvlText w:val="%1."/>
      <w:lvlJc w:val="left"/>
      <w:pPr>
        <w:ind w:left="720" w:hanging="360"/>
      </w:pPr>
    </w:lvl>
  </w:abstractNum>
  <w:abstractNum w:abstractNumId="5" w15:restartNumberingAfterBreak="0">
    <w:nsid w:val="FFFFFF80"/>
    <w:multiLevelType w:val="singleLevel"/>
    <w:tmpl w:val="FB8A9E4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814D4B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936B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00EB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75284F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B1C69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EF7A85"/>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9786C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026381F"/>
    <w:multiLevelType w:val="singleLevel"/>
    <w:tmpl w:val="90604FBC"/>
    <w:lvl w:ilvl="0">
      <w:start w:val="1"/>
      <w:numFmt w:val="decimal"/>
      <w:pStyle w:val="References"/>
      <w:lvlText w:val="[%1]"/>
      <w:lvlJc w:val="left"/>
      <w:pPr>
        <w:tabs>
          <w:tab w:val="num" w:pos="720"/>
        </w:tabs>
        <w:ind w:left="360" w:hanging="360"/>
      </w:pPr>
    </w:lvl>
  </w:abstractNum>
  <w:abstractNum w:abstractNumId="14" w15:restartNumberingAfterBreak="0">
    <w:nsid w:val="109E36EA"/>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16F0751"/>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1EF23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3F01C91"/>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79721CB"/>
    <w:multiLevelType w:val="singleLevel"/>
    <w:tmpl w:val="153AC3EE"/>
    <w:lvl w:ilvl="0">
      <w:start w:val="1"/>
      <w:numFmt w:val="decimal"/>
      <w:pStyle w:val="ReferenceItem"/>
      <w:lvlText w:val="[%1]"/>
      <w:lvlJc w:val="left"/>
      <w:pPr>
        <w:tabs>
          <w:tab w:val="num" w:pos="720"/>
        </w:tabs>
        <w:ind w:left="360" w:hanging="360"/>
      </w:pPr>
    </w:lvl>
  </w:abstractNum>
  <w:abstractNum w:abstractNumId="19" w15:restartNumberingAfterBreak="0">
    <w:nsid w:val="255618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FB97A19"/>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E1E39"/>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46065D"/>
    <w:multiLevelType w:val="singleLevel"/>
    <w:tmpl w:val="B3CE7F12"/>
    <w:lvl w:ilvl="0">
      <w:start w:val="1"/>
      <w:numFmt w:val="decimal"/>
      <w:pStyle w:val="Reference"/>
      <w:lvlText w:val="[%1]"/>
      <w:lvlJc w:val="left"/>
      <w:pPr>
        <w:tabs>
          <w:tab w:val="num" w:pos="360"/>
        </w:tabs>
        <w:ind w:left="360" w:hanging="360"/>
      </w:pPr>
    </w:lvl>
  </w:abstractNum>
  <w:abstractNum w:abstractNumId="23" w15:restartNumberingAfterBreak="0">
    <w:nsid w:val="3FC245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440011C"/>
    <w:multiLevelType w:val="singleLevel"/>
    <w:tmpl w:val="A8E85746"/>
    <w:lvl w:ilvl="0">
      <w:start w:val="1"/>
      <w:numFmt w:val="decimal"/>
      <w:lvlText w:val="[%1]"/>
      <w:lvlJc w:val="left"/>
      <w:pPr>
        <w:tabs>
          <w:tab w:val="num" w:pos="360"/>
        </w:tabs>
        <w:ind w:left="360" w:hanging="360"/>
      </w:pPr>
    </w:lvl>
  </w:abstractNum>
  <w:abstractNum w:abstractNumId="25" w15:restartNumberingAfterBreak="0">
    <w:nsid w:val="466F444A"/>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84B72D7"/>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B10466B"/>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0671BC5"/>
    <w:multiLevelType w:val="multilevel"/>
    <w:tmpl w:val="432A2D9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E70091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8"/>
  </w:num>
  <w:num w:numId="2">
    <w:abstractNumId w:val="28"/>
  </w:num>
  <w:num w:numId="3">
    <w:abstractNumId w:val="2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18"/>
  </w:num>
  <w:num w:numId="12">
    <w:abstractNumId w:val="13"/>
  </w:num>
  <w:num w:numId="13">
    <w:abstractNumId w:val="24"/>
  </w:num>
  <w:num w:numId="14">
    <w:abstractNumId w:val="13"/>
  </w:num>
  <w:num w:numId="15">
    <w:abstractNumId w:val="13"/>
  </w:num>
  <w:num w:numId="16">
    <w:abstractNumId w:val="11"/>
  </w:num>
  <w:num w:numId="17">
    <w:abstractNumId w:val="17"/>
  </w:num>
  <w:num w:numId="18">
    <w:abstractNumId w:val="15"/>
  </w:num>
  <w:num w:numId="19">
    <w:abstractNumId w:val="27"/>
  </w:num>
  <w:num w:numId="20">
    <w:abstractNumId w:val="21"/>
  </w:num>
  <w:num w:numId="21">
    <w:abstractNumId w:val="20"/>
  </w:num>
  <w:num w:numId="22">
    <w:abstractNumId w:val="26"/>
  </w:num>
  <w:num w:numId="23">
    <w:abstractNumId w:val="25"/>
  </w:num>
  <w:num w:numId="24">
    <w:abstractNumId w:val="14"/>
  </w:num>
  <w:num w:numId="25">
    <w:abstractNumId w:val="29"/>
  </w:num>
  <w:num w:numId="26">
    <w:abstractNumId w:val="23"/>
  </w:num>
  <w:num w:numId="27">
    <w:abstractNumId w:val="12"/>
  </w:num>
  <w:num w:numId="28">
    <w:abstractNumId w:val="22"/>
  </w:num>
  <w:num w:numId="29">
    <w:abstractNumId w:val="9"/>
  </w:num>
  <w:num w:numId="30">
    <w:abstractNumId w:val="16"/>
  </w:num>
  <w:num w:numId="31">
    <w:abstractNumId w:val="19"/>
  </w:num>
  <w:num w:numId="32">
    <w:abstractNumId w:val="10"/>
  </w:num>
  <w:num w:numId="33">
    <w:abstractNumId w:val="8"/>
  </w:num>
  <w:num w:numId="34">
    <w:abstractNumId w:val="7"/>
  </w:num>
  <w:num w:numId="35">
    <w:abstractNumId w:val="6"/>
  </w:num>
  <w:num w:numId="36">
    <w:abstractNumId w:val="5"/>
  </w:num>
  <w:num w:numId="37">
    <w:abstractNumId w:val="4"/>
  </w:num>
  <w:num w:numId="38">
    <w:abstractNumId w:val="3"/>
  </w:num>
  <w:num w:numId="39">
    <w:abstractNumId w:val="2"/>
  </w:num>
  <w:num w:numId="40">
    <w:abstractNumId w:val="1"/>
  </w:num>
  <w:num w:numId="41">
    <w:abstractNumId w:val="9"/>
  </w:num>
  <w:num w:numId="42">
    <w:abstractNumId w:val="0"/>
  </w:num>
  <w:num w:numId="43">
    <w:abstractNumId w:val="9"/>
    <w:lvlOverride w:ilvl="0">
      <w:startOverride w:val="1"/>
    </w:lvlOverride>
  </w:num>
  <w:num w:numId="4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activeWritingStyle w:appName="MSWord" w:lang="en-US" w:vendorID="8" w:dllVersion="513"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CF"/>
    <w:rsid w:val="000106D2"/>
    <w:rsid w:val="00022685"/>
    <w:rsid w:val="000433EF"/>
    <w:rsid w:val="00043B59"/>
    <w:rsid w:val="00071D2D"/>
    <w:rsid w:val="000A0467"/>
    <w:rsid w:val="000D0D75"/>
    <w:rsid w:val="000E2A13"/>
    <w:rsid w:val="000E32C5"/>
    <w:rsid w:val="000E4F04"/>
    <w:rsid w:val="000F38A9"/>
    <w:rsid w:val="001433F3"/>
    <w:rsid w:val="00152359"/>
    <w:rsid w:val="0015536C"/>
    <w:rsid w:val="00175010"/>
    <w:rsid w:val="00192EB0"/>
    <w:rsid w:val="001C21AE"/>
    <w:rsid w:val="001D5C57"/>
    <w:rsid w:val="001E4A44"/>
    <w:rsid w:val="001F24A6"/>
    <w:rsid w:val="00255B61"/>
    <w:rsid w:val="002C255E"/>
    <w:rsid w:val="00323176"/>
    <w:rsid w:val="003327CA"/>
    <w:rsid w:val="003543C2"/>
    <w:rsid w:val="0036190E"/>
    <w:rsid w:val="00364BDE"/>
    <w:rsid w:val="0037770C"/>
    <w:rsid w:val="00394888"/>
    <w:rsid w:val="0039582B"/>
    <w:rsid w:val="003E795C"/>
    <w:rsid w:val="003F1BA8"/>
    <w:rsid w:val="00410392"/>
    <w:rsid w:val="004115EA"/>
    <w:rsid w:val="004463DA"/>
    <w:rsid w:val="00450515"/>
    <w:rsid w:val="004578CC"/>
    <w:rsid w:val="00462294"/>
    <w:rsid w:val="00476FB9"/>
    <w:rsid w:val="004927CB"/>
    <w:rsid w:val="004D6B2C"/>
    <w:rsid w:val="004E277A"/>
    <w:rsid w:val="004F5872"/>
    <w:rsid w:val="00514A12"/>
    <w:rsid w:val="005165AB"/>
    <w:rsid w:val="005378F2"/>
    <w:rsid w:val="005D2C25"/>
    <w:rsid w:val="005E1FF0"/>
    <w:rsid w:val="005E382C"/>
    <w:rsid w:val="005F0C19"/>
    <w:rsid w:val="0061380A"/>
    <w:rsid w:val="00637744"/>
    <w:rsid w:val="00646AF0"/>
    <w:rsid w:val="00660A1F"/>
    <w:rsid w:val="00662061"/>
    <w:rsid w:val="0066472D"/>
    <w:rsid w:val="0069093E"/>
    <w:rsid w:val="006F7366"/>
    <w:rsid w:val="007153C4"/>
    <w:rsid w:val="00720E49"/>
    <w:rsid w:val="00787A1E"/>
    <w:rsid w:val="007A0B9C"/>
    <w:rsid w:val="007A3DC3"/>
    <w:rsid w:val="007D222C"/>
    <w:rsid w:val="007E1C22"/>
    <w:rsid w:val="007E2E1D"/>
    <w:rsid w:val="007F2CB1"/>
    <w:rsid w:val="0083388F"/>
    <w:rsid w:val="008508F7"/>
    <w:rsid w:val="00870022"/>
    <w:rsid w:val="008807FC"/>
    <w:rsid w:val="008908D8"/>
    <w:rsid w:val="008A08F8"/>
    <w:rsid w:val="008C261C"/>
    <w:rsid w:val="00950FCC"/>
    <w:rsid w:val="00961CC1"/>
    <w:rsid w:val="009664DE"/>
    <w:rsid w:val="00982C63"/>
    <w:rsid w:val="009A5ECF"/>
    <w:rsid w:val="009D14B3"/>
    <w:rsid w:val="009E656A"/>
    <w:rsid w:val="009F61DC"/>
    <w:rsid w:val="00A0453A"/>
    <w:rsid w:val="00A24914"/>
    <w:rsid w:val="00A57024"/>
    <w:rsid w:val="00A87973"/>
    <w:rsid w:val="00AD0428"/>
    <w:rsid w:val="00AD68FE"/>
    <w:rsid w:val="00AE2A13"/>
    <w:rsid w:val="00B04F50"/>
    <w:rsid w:val="00B076E1"/>
    <w:rsid w:val="00B13E40"/>
    <w:rsid w:val="00B5788E"/>
    <w:rsid w:val="00B63A56"/>
    <w:rsid w:val="00B920EA"/>
    <w:rsid w:val="00BB6189"/>
    <w:rsid w:val="00BD72BF"/>
    <w:rsid w:val="00C22511"/>
    <w:rsid w:val="00C2314D"/>
    <w:rsid w:val="00C2496B"/>
    <w:rsid w:val="00C730A7"/>
    <w:rsid w:val="00C730C9"/>
    <w:rsid w:val="00CA1C4F"/>
    <w:rsid w:val="00CB462B"/>
    <w:rsid w:val="00CE2207"/>
    <w:rsid w:val="00D04CD1"/>
    <w:rsid w:val="00D14D70"/>
    <w:rsid w:val="00D31713"/>
    <w:rsid w:val="00D36D31"/>
    <w:rsid w:val="00D4590F"/>
    <w:rsid w:val="00D45D83"/>
    <w:rsid w:val="00D65543"/>
    <w:rsid w:val="00D700E3"/>
    <w:rsid w:val="00D77BBF"/>
    <w:rsid w:val="00D83E50"/>
    <w:rsid w:val="00D83E85"/>
    <w:rsid w:val="00DC1530"/>
    <w:rsid w:val="00DD639A"/>
    <w:rsid w:val="00DE090D"/>
    <w:rsid w:val="00E31E51"/>
    <w:rsid w:val="00E354A0"/>
    <w:rsid w:val="00E601DB"/>
    <w:rsid w:val="00E92D12"/>
    <w:rsid w:val="00EB1BEE"/>
    <w:rsid w:val="00EB2128"/>
    <w:rsid w:val="00EC5305"/>
    <w:rsid w:val="00ED629A"/>
    <w:rsid w:val="00EE2676"/>
    <w:rsid w:val="00F16CBF"/>
    <w:rsid w:val="00F2784E"/>
    <w:rsid w:val="00F27D87"/>
    <w:rsid w:val="00F47B1B"/>
    <w:rsid w:val="00F836CD"/>
    <w:rsid w:val="00FF3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EFDED17"/>
  <w14:defaultImageDpi w14:val="300"/>
  <w15:docId w15:val="{8B85C4A1-6951-3142-BC50-8208BC11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C4F"/>
    <w:pPr>
      <w:ind w:firstLine="720"/>
    </w:pPr>
    <w:rPr>
      <w:sz w:val="24"/>
    </w:rPr>
  </w:style>
  <w:style w:type="paragraph" w:styleId="Heading1">
    <w:name w:val="heading 1"/>
    <w:basedOn w:val="Normal"/>
    <w:next w:val="BodyText"/>
    <w:qFormat/>
    <w:rsid w:val="009A5ECF"/>
    <w:pPr>
      <w:keepNext/>
      <w:spacing w:before="240" w:after="240"/>
      <w:ind w:firstLine="0"/>
      <w:outlineLvl w:val="0"/>
    </w:pPr>
    <w:rPr>
      <w:b/>
      <w:kern w:val="28"/>
      <w:sz w:val="32"/>
    </w:rPr>
  </w:style>
  <w:style w:type="paragraph" w:styleId="Heading2">
    <w:name w:val="heading 2"/>
    <w:basedOn w:val="Normal"/>
    <w:next w:val="Normal"/>
    <w:qFormat/>
    <w:rsid w:val="00181984"/>
    <w:pPr>
      <w:keepNext/>
      <w:spacing w:before="240"/>
      <w:ind w:firstLine="0"/>
      <w:outlineLvl w:val="1"/>
    </w:pPr>
    <w:rPr>
      <w:b/>
      <w:sz w:val="28"/>
    </w:rPr>
  </w:style>
  <w:style w:type="paragraph" w:styleId="Heading3">
    <w:name w:val="heading 3"/>
    <w:basedOn w:val="Heading2"/>
    <w:next w:val="Normal"/>
    <w:qFormat/>
    <w:rsid w:val="00181984"/>
    <w:pPr>
      <w:spacing w:after="240"/>
      <w:outlineLvl w:val="2"/>
    </w:pPr>
    <w:rPr>
      <w:sz w:val="24"/>
    </w:rPr>
  </w:style>
  <w:style w:type="paragraph" w:styleId="Heading4">
    <w:name w:val="heading 4"/>
    <w:basedOn w:val="Normal"/>
    <w:next w:val="Normal"/>
    <w:qFormat/>
    <w:pPr>
      <w:keepNext/>
      <w:ind w:firstLine="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Item">
    <w:name w:val="ReferenceItem"/>
    <w:basedOn w:val="BodyText"/>
    <w:autoRedefine/>
    <w:pPr>
      <w:keepLines/>
      <w:numPr>
        <w:numId w:val="11"/>
      </w:numPr>
    </w:pPr>
  </w:style>
  <w:style w:type="paragraph" w:styleId="BodyText">
    <w:name w:val="Body Text"/>
    <w:basedOn w:val="Normal"/>
    <w:link w:val="BodyTextChar"/>
    <w:qFormat/>
    <w:rsid w:val="00AD68FE"/>
    <w:pPr>
      <w:spacing w:before="120" w:after="120"/>
    </w:pPr>
  </w:style>
  <w:style w:type="paragraph" w:customStyle="1" w:styleId="References">
    <w:name w:val="References"/>
    <w:basedOn w:val="Normal"/>
    <w:autoRedefine/>
    <w:pPr>
      <w:numPr>
        <w:numId w:val="15"/>
      </w:numPr>
      <w:tabs>
        <w:tab w:val="clear" w:pos="720"/>
        <w:tab w:val="num" w:pos="540"/>
      </w:tabs>
      <w:ind w:left="540" w:hanging="540"/>
    </w:pPr>
  </w:style>
  <w:style w:type="paragraph" w:customStyle="1" w:styleId="Reference">
    <w:name w:val="Reference"/>
    <w:basedOn w:val="BodyText"/>
    <w:autoRedefine/>
    <w:pPr>
      <w:numPr>
        <w:numId w:val="28"/>
      </w:numPr>
    </w:pPr>
    <w:rPr>
      <w:color w:val="000000"/>
    </w:rPr>
  </w:style>
  <w:style w:type="paragraph" w:styleId="Subtitle">
    <w:name w:val="Subtitle"/>
    <w:basedOn w:val="Title"/>
    <w:next w:val="BodyText"/>
    <w:qFormat/>
    <w:pPr>
      <w:outlineLvl w:val="1"/>
    </w:pPr>
    <w:rPr>
      <w:sz w:val="24"/>
    </w:rPr>
  </w:style>
  <w:style w:type="paragraph" w:styleId="Title">
    <w:name w:val="Title"/>
    <w:basedOn w:val="Normal"/>
    <w:qFormat/>
    <w:rsid w:val="009A5ECF"/>
    <w:pPr>
      <w:spacing w:before="240" w:after="240"/>
      <w:jc w:val="center"/>
      <w:outlineLvl w:val="0"/>
    </w:pPr>
    <w:rPr>
      <w:b/>
      <w:kern w:val="28"/>
      <w:sz w:val="36"/>
    </w:rPr>
  </w:style>
  <w:style w:type="paragraph" w:styleId="BodyTextIndent">
    <w:name w:val="Body Text Indent"/>
    <w:basedOn w:val="Normal"/>
    <w:link w:val="BodyTextIndentCha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customStyle="1" w:styleId="Author">
    <w:name w:val="Author"/>
    <w:basedOn w:val="BlockText"/>
    <w:pPr>
      <w:spacing w:after="0"/>
      <w:ind w:firstLine="0"/>
      <w:jc w:val="center"/>
    </w:pPr>
  </w:style>
  <w:style w:type="paragraph" w:styleId="BlockText">
    <w:name w:val="Block Text"/>
    <w:basedOn w:val="Normal"/>
    <w:pPr>
      <w:spacing w:after="120"/>
      <w:ind w:left="1440" w:right="1440"/>
    </w:pPr>
  </w:style>
  <w:style w:type="paragraph" w:customStyle="1" w:styleId="Address">
    <w:name w:val="Address"/>
    <w:basedOn w:val="Author"/>
  </w:style>
  <w:style w:type="character" w:styleId="FollowedHyperlink">
    <w:name w:val="FollowedHyperlink"/>
    <w:basedOn w:val="DefaultParagraphFont"/>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sid w:val="00394888"/>
    <w:pPr>
      <w:spacing w:before="120" w:after="120"/>
      <w:ind w:firstLine="0"/>
      <w:jc w:val="center"/>
    </w:pPr>
    <w:rPr>
      <w:b/>
    </w:rPr>
  </w:style>
  <w:style w:type="paragraph" w:styleId="BodyText2">
    <w:name w:val="Body Text 2"/>
    <w:basedOn w:val="Normal"/>
    <w:pPr>
      <w:ind w:firstLine="0"/>
    </w:pPr>
  </w:style>
  <w:style w:type="paragraph" w:styleId="ListNumber2">
    <w:name w:val="List Number 2"/>
    <w:basedOn w:val="Normal"/>
    <w:uiPriority w:val="99"/>
    <w:unhideWhenUsed/>
    <w:qFormat/>
    <w:rsid w:val="00CA1C4F"/>
    <w:pPr>
      <w:numPr>
        <w:numId w:val="37"/>
      </w:numPr>
      <w:spacing w:after="120"/>
      <w:contextualSpacing/>
    </w:pPr>
  </w:style>
  <w:style w:type="paragraph" w:styleId="ListNumber">
    <w:name w:val="List Number"/>
    <w:basedOn w:val="Normal"/>
    <w:qFormat/>
    <w:rsid w:val="009E0E85"/>
    <w:pPr>
      <w:numPr>
        <w:numId w:val="29"/>
      </w:numPr>
      <w:spacing w:before="120" w:after="120"/>
    </w:pPr>
  </w:style>
  <w:style w:type="paragraph" w:customStyle="1" w:styleId="Verbatim">
    <w:name w:val="Verbatim"/>
    <w:basedOn w:val="BodyTextIndent"/>
    <w:qFormat/>
    <w:rsid w:val="00C2496B"/>
    <w:pPr>
      <w:tabs>
        <w:tab w:val="left" w:pos="1080"/>
        <w:tab w:val="left" w:pos="1440"/>
      </w:tabs>
      <w:ind w:left="720" w:firstLine="0"/>
    </w:pPr>
    <w:rPr>
      <w:rFonts w:ascii="Courier" w:hAnsi="Courier"/>
      <w:sz w:val="20"/>
    </w:rPr>
  </w:style>
  <w:style w:type="paragraph" w:styleId="ListContinue">
    <w:name w:val="List Continue"/>
    <w:basedOn w:val="Normal"/>
    <w:pPr>
      <w:spacing w:before="120" w:after="120"/>
      <w:ind w:left="360" w:firstLine="0"/>
    </w:pPr>
  </w:style>
  <w:style w:type="character" w:customStyle="1" w:styleId="BodyTextChar">
    <w:name w:val="Body Text Char"/>
    <w:basedOn w:val="DefaultParagraphFont"/>
    <w:link w:val="BodyText"/>
    <w:rsid w:val="00AD68FE"/>
    <w:rPr>
      <w:sz w:val="24"/>
    </w:rPr>
  </w:style>
  <w:style w:type="character" w:customStyle="1" w:styleId="BodyTextIndentChar">
    <w:name w:val="Body Text Indent Char"/>
    <w:basedOn w:val="DefaultParagraphFont"/>
    <w:link w:val="BodyTextIndent"/>
    <w:rsid w:val="004D24DE"/>
    <w:rPr>
      <w:sz w:val="22"/>
    </w:rPr>
  </w:style>
  <w:style w:type="paragraph" w:styleId="ListContinue2">
    <w:name w:val="List Continue 2"/>
    <w:basedOn w:val="Normal"/>
    <w:uiPriority w:val="99"/>
    <w:unhideWhenUsed/>
    <w:rsid w:val="004D24DE"/>
    <w:pPr>
      <w:spacing w:before="120" w:after="120"/>
      <w:ind w:left="360" w:firstLine="0"/>
      <w:contextualSpacing/>
    </w:pPr>
  </w:style>
  <w:style w:type="paragraph" w:styleId="FootnoteText">
    <w:name w:val="footnote text"/>
    <w:basedOn w:val="Normal"/>
    <w:link w:val="FootnoteTextChar"/>
    <w:uiPriority w:val="99"/>
    <w:unhideWhenUsed/>
    <w:rsid w:val="00476FB9"/>
    <w:rPr>
      <w:sz w:val="20"/>
    </w:rPr>
  </w:style>
  <w:style w:type="character" w:customStyle="1" w:styleId="FootnoteTextChar">
    <w:name w:val="Footnote Text Char"/>
    <w:basedOn w:val="DefaultParagraphFont"/>
    <w:link w:val="FootnoteText"/>
    <w:uiPriority w:val="99"/>
    <w:rsid w:val="00476FB9"/>
  </w:style>
  <w:style w:type="character" w:styleId="FootnoteReference">
    <w:name w:val="footnote reference"/>
    <w:basedOn w:val="DefaultParagraphFont"/>
    <w:uiPriority w:val="99"/>
    <w:unhideWhenUsed/>
    <w:rsid w:val="00476FB9"/>
    <w:rPr>
      <w:vertAlign w:val="superscript"/>
    </w:rPr>
  </w:style>
  <w:style w:type="character" w:styleId="HTMLCode">
    <w:name w:val="HTML Code"/>
    <w:basedOn w:val="DefaultParagraphFont"/>
    <w:uiPriority w:val="99"/>
    <w:unhideWhenUsed/>
    <w:qFormat/>
    <w:rsid w:val="009664DE"/>
    <w:rPr>
      <w:rFonts w:ascii="Consolas" w:hAnsi="Consolas"/>
      <w:sz w:val="20"/>
      <w:szCs w:val="20"/>
    </w:rPr>
  </w:style>
  <w:style w:type="paragraph" w:customStyle="1" w:styleId="FigureCentered">
    <w:name w:val="Figure Centered"/>
    <w:basedOn w:val="BodyText"/>
    <w:next w:val="Caption"/>
    <w:qFormat/>
    <w:rsid w:val="009A5ECF"/>
    <w:pPr>
      <w:ind w:firstLine="0"/>
      <w:jc w:val="center"/>
    </w:pPr>
  </w:style>
  <w:style w:type="table" w:styleId="TableGrid">
    <w:name w:val="Table Grid"/>
    <w:basedOn w:val="TableNormal"/>
    <w:uiPriority w:val="59"/>
    <w:rsid w:val="00BB6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D6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D6B2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369">
      <w:bodyDiv w:val="1"/>
      <w:marLeft w:val="0"/>
      <w:marRight w:val="0"/>
      <w:marTop w:val="0"/>
      <w:marBottom w:val="0"/>
      <w:divBdr>
        <w:top w:val="none" w:sz="0" w:space="0" w:color="auto"/>
        <w:left w:val="none" w:sz="0" w:space="0" w:color="auto"/>
        <w:bottom w:val="none" w:sz="0" w:space="0" w:color="auto"/>
        <w:right w:val="none" w:sz="0" w:space="0" w:color="auto"/>
      </w:divBdr>
    </w:div>
    <w:div w:id="37245768">
      <w:bodyDiv w:val="1"/>
      <w:marLeft w:val="0"/>
      <w:marRight w:val="0"/>
      <w:marTop w:val="0"/>
      <w:marBottom w:val="0"/>
      <w:divBdr>
        <w:top w:val="none" w:sz="0" w:space="0" w:color="auto"/>
        <w:left w:val="none" w:sz="0" w:space="0" w:color="auto"/>
        <w:bottom w:val="none" w:sz="0" w:space="0" w:color="auto"/>
        <w:right w:val="none" w:sz="0" w:space="0" w:color="auto"/>
      </w:divBdr>
    </w:div>
    <w:div w:id="307441165">
      <w:bodyDiv w:val="1"/>
      <w:marLeft w:val="0"/>
      <w:marRight w:val="0"/>
      <w:marTop w:val="0"/>
      <w:marBottom w:val="0"/>
      <w:divBdr>
        <w:top w:val="none" w:sz="0" w:space="0" w:color="auto"/>
        <w:left w:val="none" w:sz="0" w:space="0" w:color="auto"/>
        <w:bottom w:val="none" w:sz="0" w:space="0" w:color="auto"/>
        <w:right w:val="none" w:sz="0" w:space="0" w:color="auto"/>
      </w:divBdr>
    </w:div>
    <w:div w:id="692803568">
      <w:bodyDiv w:val="1"/>
      <w:marLeft w:val="0"/>
      <w:marRight w:val="0"/>
      <w:marTop w:val="0"/>
      <w:marBottom w:val="0"/>
      <w:divBdr>
        <w:top w:val="none" w:sz="0" w:space="0" w:color="auto"/>
        <w:left w:val="none" w:sz="0" w:space="0" w:color="auto"/>
        <w:bottom w:val="none" w:sz="0" w:space="0" w:color="auto"/>
        <w:right w:val="none" w:sz="0" w:space="0" w:color="auto"/>
      </w:divBdr>
    </w:div>
    <w:div w:id="799107149">
      <w:bodyDiv w:val="1"/>
      <w:marLeft w:val="0"/>
      <w:marRight w:val="0"/>
      <w:marTop w:val="0"/>
      <w:marBottom w:val="0"/>
      <w:divBdr>
        <w:top w:val="none" w:sz="0" w:space="0" w:color="auto"/>
        <w:left w:val="none" w:sz="0" w:space="0" w:color="auto"/>
        <w:bottom w:val="none" w:sz="0" w:space="0" w:color="auto"/>
        <w:right w:val="none" w:sz="0" w:space="0" w:color="auto"/>
      </w:divBdr>
    </w:div>
    <w:div w:id="1274021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hbuss/Library/Group%20Containers/UBF8T346G9.Office/User%20Content.localized/Templates.localized/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AC438-9CF1-334E-8161-CDD4BC3B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102</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NPS</Company>
  <LinksUpToDate>false</LinksUpToDate>
  <CharactersWithSpaces>10461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 Arnold (Arnie) (CIV)</dc:creator>
  <cp:keywords/>
  <dc:description/>
  <cp:lastModifiedBy>Buss, Arnold (Arnie) (CIV)</cp:lastModifiedBy>
  <cp:revision>66</cp:revision>
  <cp:lastPrinted>2006-01-30T07:35:00Z</cp:lastPrinted>
  <dcterms:created xsi:type="dcterms:W3CDTF">2018-08-06T21:45:00Z</dcterms:created>
  <dcterms:modified xsi:type="dcterms:W3CDTF">2019-10-14T23:02:00Z</dcterms:modified>
  <cp:category/>
</cp:coreProperties>
</file>